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007728">
        <w:trPr>
          <w:trHeight w:hRule="exact" w:val="1800"/>
        </w:trPr>
        <w:tc>
          <w:tcPr>
            <w:tcW w:w="9360" w:type="dxa"/>
            <w:tcMar>
              <w:top w:w="0" w:type="dxa"/>
              <w:bottom w:w="0" w:type="dxa"/>
            </w:tcMar>
          </w:tcPr>
          <w:p w:rsidR="00692703" w:rsidRDefault="00FD3831" w:rsidP="00913946">
            <w:pPr>
              <w:pStyle w:val="Title"/>
            </w:pPr>
            <w:r>
              <w:t>tennis battle</w:t>
            </w:r>
          </w:p>
          <w:p w:rsidR="00FD3831" w:rsidRDefault="00FD3831" w:rsidP="00913946">
            <w:pPr>
              <w:pStyle w:val="Title"/>
            </w:pPr>
            <w:bookmarkStart w:id="0" w:name="_GoBack"/>
            <w:bookmarkEnd w:id="0"/>
            <w:r>
              <w:t>Mean application</w:t>
            </w:r>
          </w:p>
          <w:p w:rsidR="00FD3831" w:rsidRPr="00CF1A49" w:rsidRDefault="00FD3831" w:rsidP="00FD3831">
            <w:pPr>
              <w:pStyle w:val="Title"/>
              <w:jc w:val="left"/>
            </w:pPr>
          </w:p>
          <w:p w:rsidR="00692703" w:rsidRPr="00CF1A49" w:rsidRDefault="00C67C65" w:rsidP="00913946">
            <w:pPr>
              <w:pStyle w:val="ContactInfo"/>
              <w:contextualSpacing w:val="0"/>
            </w:pPr>
            <w:sdt>
              <w:sdtPr>
                <w:alias w:val="Enter address:"/>
                <w:tag w:val="Enter address:"/>
                <w:id w:val="352083995"/>
                <w:placeholder>
                  <w:docPart w:val="E85F2995063F45799DA0FF4E24C48AA5"/>
                </w:placeholder>
                <w:temporary/>
                <w:showingPlcHdr/>
                <w15:appearance w15:val="hidden"/>
              </w:sdtPr>
              <w:sdtEndPr/>
              <w:sdtContent>
                <w:r w:rsidR="00C57FC6" w:rsidRPr="00CF1A49">
                  <w:t>Address</w:t>
                </w:r>
              </w:sdtContent>
            </w:sdt>
            <w:r w:rsidR="00692703" w:rsidRPr="00CF1A49">
              <w:t xml:space="preserve"> </w:t>
            </w:r>
            <w:sdt>
              <w:sdtPr>
                <w:alias w:val="Divider dot:"/>
                <w:tag w:val="Divider dot:"/>
                <w:id w:val="-1459182552"/>
                <w:placeholder>
                  <w:docPart w:val="74CF78E20F3642AD860695E9C1E2CAC5"/>
                </w:placeholder>
                <w:temporary/>
                <w:showingPlcHdr/>
                <w15:appearance w15:val="hidden"/>
              </w:sdtPr>
              <w:sdtEndPr/>
              <w:sdtContent>
                <w:r w:rsidR="00692703" w:rsidRPr="00CF1A49">
                  <w:t>·</w:t>
                </w:r>
              </w:sdtContent>
            </w:sdt>
            <w:r w:rsidR="00692703" w:rsidRPr="00CF1A49">
              <w:t xml:space="preserve"> </w:t>
            </w:r>
            <w:sdt>
              <w:sdtPr>
                <w:alias w:val="Enter phone:"/>
                <w:tag w:val="Enter phone:"/>
                <w:id w:val="-1993482697"/>
                <w:placeholder>
                  <w:docPart w:val="6E5260A35D9B40BBA50DBB600B82DBFE"/>
                </w:placeholder>
                <w:temporary/>
                <w:showingPlcHdr/>
                <w15:appearance w15:val="hidden"/>
              </w:sdtPr>
              <w:sdtEndPr/>
              <w:sdtContent>
                <w:r w:rsidR="00C57FC6" w:rsidRPr="00CF1A49">
                  <w:t>Phone</w:t>
                </w:r>
              </w:sdtContent>
            </w:sdt>
          </w:p>
          <w:p w:rsidR="00692703" w:rsidRPr="00CF1A49" w:rsidRDefault="00C67C65" w:rsidP="00913946">
            <w:pPr>
              <w:pStyle w:val="ContactInfoEmphasis"/>
              <w:contextualSpacing w:val="0"/>
            </w:pPr>
            <w:sdt>
              <w:sdtPr>
                <w:alias w:val="Enter email:"/>
                <w:tag w:val="Enter email:"/>
                <w:id w:val="1154873695"/>
                <w:placeholder>
                  <w:docPart w:val="29F498ABFDCD4265835C92672E999DD7"/>
                </w:placeholder>
                <w:temporary/>
                <w:showingPlcHdr/>
                <w15:appearance w15:val="hidden"/>
              </w:sdtPr>
              <w:sdtEndPr/>
              <w:sdtContent>
                <w:r w:rsidR="00C57FC6" w:rsidRPr="00CF1A49">
                  <w:t>Email</w:t>
                </w:r>
              </w:sdtContent>
            </w:sdt>
            <w:r w:rsidR="00692703" w:rsidRPr="00CF1A49">
              <w:t xml:space="preserve"> </w:t>
            </w:r>
            <w:sdt>
              <w:sdtPr>
                <w:alias w:val="Divider dot:"/>
                <w:tag w:val="Divider dot:"/>
                <w:id w:val="2000459528"/>
                <w:placeholder>
                  <w:docPart w:val="D03B551FDDA2475E9BE0C9A8024AD2D9"/>
                </w:placeholder>
                <w:temporary/>
                <w:showingPlcHdr/>
                <w15:appearance w15:val="hidden"/>
              </w:sdtPr>
              <w:sdtEndPr/>
              <w:sdtContent>
                <w:r w:rsidR="00692703" w:rsidRPr="00CF1A49">
                  <w:t>·</w:t>
                </w:r>
              </w:sdtContent>
            </w:sdt>
            <w:r w:rsidR="00692703" w:rsidRPr="00CF1A49">
              <w:t xml:space="preserve"> </w:t>
            </w:r>
            <w:sdt>
              <w:sdtPr>
                <w:alias w:val="Enter LinkedIn profile:"/>
                <w:tag w:val="Enter LinkedIn profile:"/>
                <w:id w:val="-1332902444"/>
                <w:placeholder>
                  <w:docPart w:val="264801B032E143D2A17E1BF872651F4C"/>
                </w:placeholder>
                <w:temporary/>
                <w:showingPlcHdr/>
                <w15:appearance w15:val="hidden"/>
              </w:sdtPr>
              <w:sdtEndPr/>
              <w:sdtContent>
                <w:r w:rsidR="00C57FC6" w:rsidRPr="00CF1A49">
                  <w:t>LinkedIn Profile</w:t>
                </w:r>
              </w:sdtContent>
            </w:sdt>
            <w:r w:rsidR="00692703" w:rsidRPr="00CF1A49">
              <w:t xml:space="preserve"> </w:t>
            </w:r>
            <w:sdt>
              <w:sdtPr>
                <w:alias w:val="Divider dot:"/>
                <w:tag w:val="Divider dot:"/>
                <w:id w:val="759871761"/>
                <w:placeholder>
                  <w:docPart w:val="D65C60F9659E4970BF63E19569B43A24"/>
                </w:placeholder>
                <w:temporary/>
                <w:showingPlcHdr/>
                <w15:appearance w15:val="hidden"/>
              </w:sdtPr>
              <w:sdtEndPr/>
              <w:sdtContent>
                <w:r w:rsidR="00692703" w:rsidRPr="00CF1A49">
                  <w:t>·</w:t>
                </w:r>
              </w:sdtContent>
            </w:sdt>
            <w:r w:rsidR="00692703" w:rsidRPr="00CF1A49">
              <w:t xml:space="preserve"> </w:t>
            </w:r>
            <w:sdt>
              <w:sdtPr>
                <w:alias w:val="Enter Twitter/blog/portfolio:"/>
                <w:tag w:val="Enter Twitter/blog/portfolio:"/>
                <w:id w:val="-219367353"/>
                <w:placeholder>
                  <w:docPart w:val="C77905F7DF034198945A6DB2AE47A9C9"/>
                </w:placeholder>
                <w:temporary/>
                <w:showingPlcHdr/>
                <w15:appearance w15:val="hidden"/>
              </w:sdtPr>
              <w:sdtEndPr/>
              <w:sdtContent>
                <w:r w:rsidR="00C57FC6" w:rsidRPr="00CF1A49">
                  <w:t>Twitter/Blog/Portfolio</w:t>
                </w:r>
              </w:sdtContent>
            </w:sdt>
          </w:p>
        </w:tc>
      </w:tr>
      <w:tr w:rsidR="009571D8" w:rsidRPr="00CF1A49" w:rsidTr="00692703">
        <w:tc>
          <w:tcPr>
            <w:tcW w:w="9360" w:type="dxa"/>
            <w:tcMar>
              <w:top w:w="432" w:type="dxa"/>
            </w:tcMar>
          </w:tcPr>
          <w:p w:rsidR="00A169A9" w:rsidRDefault="00A169A9" w:rsidP="00A169A9">
            <w:pPr>
              <w:pStyle w:val="Heading2"/>
              <w:pBdr>
                <w:bottom w:val="single" w:sz="6" w:space="4" w:color="EEEEEE"/>
              </w:pBdr>
              <w:shd w:val="clear" w:color="auto" w:fill="FFFFFF"/>
              <w:spacing w:before="240" w:after="240"/>
              <w:rPr>
                <w:rFonts w:ascii="Helvetica" w:hAnsi="Helvetica" w:cs="Helvetica"/>
                <w:color w:val="333333"/>
                <w:sz w:val="42"/>
                <w:szCs w:val="42"/>
              </w:rPr>
            </w:pPr>
            <w:r>
              <w:rPr>
                <w:rFonts w:ascii="Helvetica" w:hAnsi="Helvetica" w:cs="Helvetica"/>
                <w:color w:val="333333"/>
                <w:sz w:val="42"/>
                <w:szCs w:val="42"/>
              </w:rPr>
              <w:t>Working example of the application</w:t>
            </w:r>
          </w:p>
          <w:p w:rsidR="00A169A9" w:rsidRDefault="00A169A9" w:rsidP="00A169A9">
            <w:pPr>
              <w:pStyle w:val="NormalWeb"/>
              <w:shd w:val="clear" w:color="auto" w:fill="FFFFFF"/>
              <w:spacing w:after="240"/>
              <w:rPr>
                <w:rFonts w:ascii="Helvetica" w:hAnsi="Helvetica" w:cs="Helvetica"/>
                <w:color w:val="333333"/>
              </w:rPr>
            </w:pPr>
            <w:hyperlink r:id="rId7" w:anchor="/home" w:history="1">
              <w:r>
                <w:rPr>
                  <w:rStyle w:val="Hyperlink"/>
                  <w:rFonts w:ascii="Helvetica" w:hAnsi="Helvetica" w:cs="Helvetica"/>
                  <w:color w:val="4078C0"/>
                </w:rPr>
                <w:t>https://tennisbattle2017.herokuapp.com/#/home</w:t>
              </w:r>
            </w:hyperlink>
          </w:p>
          <w:p w:rsidR="00A169A9" w:rsidRDefault="00A169A9" w:rsidP="00A169A9">
            <w:pPr>
              <w:pStyle w:val="Heading2"/>
              <w:pBdr>
                <w:bottom w:val="single" w:sz="6" w:space="4" w:color="EEEEEE"/>
              </w:pBdr>
              <w:shd w:val="clear" w:color="auto" w:fill="FFFFFF"/>
              <w:spacing w:before="240" w:after="240"/>
              <w:rPr>
                <w:rFonts w:ascii="Helvetica" w:hAnsi="Helvetica" w:cs="Helvetica"/>
                <w:color w:val="333333"/>
                <w:sz w:val="42"/>
                <w:szCs w:val="42"/>
              </w:rPr>
            </w:pPr>
            <w:r>
              <w:rPr>
                <w:rFonts w:ascii="Helvetica" w:hAnsi="Helvetica" w:cs="Helvetica"/>
                <w:color w:val="333333"/>
                <w:sz w:val="42"/>
                <w:szCs w:val="42"/>
              </w:rPr>
              <w:t>GitHub</w:t>
            </w:r>
          </w:p>
          <w:p w:rsidR="00A169A9" w:rsidRDefault="00A169A9" w:rsidP="00A169A9">
            <w:pPr>
              <w:pStyle w:val="NormalWeb"/>
              <w:shd w:val="clear" w:color="auto" w:fill="FFFFFF"/>
              <w:spacing w:after="240"/>
              <w:rPr>
                <w:rFonts w:ascii="Helvetica" w:hAnsi="Helvetica" w:cs="Helvetica"/>
                <w:color w:val="333333"/>
              </w:rPr>
            </w:pPr>
            <w:hyperlink r:id="rId8" w:history="1">
              <w:r>
                <w:rPr>
                  <w:rStyle w:val="Hyperlink"/>
                  <w:rFonts w:ascii="Helvetica" w:hAnsi="Helvetica" w:cs="Helvetica"/>
                  <w:color w:val="4078C0"/>
                </w:rPr>
                <w:t>https://github.com/josefwebdeveloper/BryceEndProject</w:t>
              </w:r>
            </w:hyperlink>
          </w:p>
          <w:p w:rsidR="00A169A9" w:rsidRDefault="00A169A9" w:rsidP="00076FCF">
            <w:pPr>
              <w:contextualSpacing w:val="0"/>
            </w:pPr>
          </w:p>
          <w:p w:rsidR="001755A8" w:rsidRDefault="00076FCF" w:rsidP="00076FCF">
            <w:pPr>
              <w:contextualSpacing w:val="0"/>
            </w:pPr>
            <w:r>
              <w:t xml:space="preserve">This project was created as a social network for tennis </w:t>
            </w:r>
            <w:r w:rsidR="00896B82">
              <w:t>players,</w:t>
            </w:r>
            <w:r>
              <w:t xml:space="preserve"> in order to help them to find opponents </w:t>
            </w:r>
            <w:r w:rsidR="001C7714">
              <w:t>player,</w:t>
            </w:r>
            <w:r>
              <w:t xml:space="preserve"> to gain score after each </w:t>
            </w:r>
            <w:r w:rsidR="001C7714">
              <w:t>game,</w:t>
            </w:r>
            <w:r>
              <w:t xml:space="preserve"> to get </w:t>
            </w:r>
            <w:r w:rsidR="001C7714">
              <w:t>rating,</w:t>
            </w:r>
            <w:r>
              <w:t xml:space="preserve"> and evaluate your tennis abilities in compares of other players.</w:t>
            </w:r>
          </w:p>
          <w:p w:rsidR="00076FCF" w:rsidRDefault="00076FCF" w:rsidP="00076FCF">
            <w:pPr>
              <w:contextualSpacing w:val="0"/>
            </w:pPr>
            <w:r>
              <w:t xml:space="preserve">Based on rating results winners will get digital </w:t>
            </w:r>
            <w:r w:rsidR="001C7714">
              <w:t>badges</w:t>
            </w:r>
            <w:r w:rsidR="00CA7C35">
              <w:t xml:space="preserve"> (in future </w:t>
            </w:r>
            <w:r w:rsidR="001C7714">
              <w:t>version,</w:t>
            </w:r>
            <w:r w:rsidR="00CA7C35">
              <w:t xml:space="preserve"> </w:t>
            </w:r>
            <w:r w:rsidR="005A4A56">
              <w:t>‘</w:t>
            </w:r>
            <w:r w:rsidR="00CA7C35">
              <w:t>runtastic</w:t>
            </w:r>
            <w:r w:rsidR="005A4A56">
              <w:t>’</w:t>
            </w:r>
            <w:r w:rsidR="00CA7C35">
              <w:t xml:space="preserve"> model).</w:t>
            </w:r>
          </w:p>
          <w:p w:rsidR="00CA7C35" w:rsidRDefault="00CA7C35" w:rsidP="00076FCF">
            <w:pPr>
              <w:contextualSpacing w:val="0"/>
            </w:pPr>
            <w:r>
              <w:t>Application easily can be applied for other kinds of sport.</w:t>
            </w:r>
          </w:p>
          <w:p w:rsidR="00CA7C35" w:rsidRDefault="00CA7C35" w:rsidP="00076FCF">
            <w:pPr>
              <w:contextualSpacing w:val="0"/>
            </w:pPr>
            <w:r>
              <w:t>So target audience is players.</w:t>
            </w:r>
          </w:p>
          <w:p w:rsidR="00CA7C35" w:rsidRDefault="00CA7C35" w:rsidP="00076FCF">
            <w:pPr>
              <w:contextualSpacing w:val="0"/>
            </w:pPr>
            <w:r>
              <w:t xml:space="preserve">The main challenge of the project was creating MEAN Stack application </w:t>
            </w:r>
            <w:r w:rsidR="005A4A56">
              <w:t xml:space="preserve">with authorization , encryption </w:t>
            </w:r>
          </w:p>
          <w:p w:rsidR="00CA7C35" w:rsidRPr="00CF1A49" w:rsidRDefault="005A4A56" w:rsidP="00EF7489">
            <w:pPr>
              <w:contextualSpacing w:val="0"/>
            </w:pPr>
            <w:r>
              <w:t xml:space="preserve">of the </w:t>
            </w:r>
            <w:r w:rsidR="001C7714">
              <w:t>password, writing</w:t>
            </w:r>
            <w:r>
              <w:t xml:space="preserve"> hash to database </w:t>
            </w:r>
            <w:r w:rsidR="00EB1C6B">
              <w:t>MongoDB, prevent</w:t>
            </w:r>
            <w:r>
              <w:t xml:space="preserve"> writing wrong format </w:t>
            </w:r>
            <w:r w:rsidR="001C7714">
              <w:t xml:space="preserve">data. </w:t>
            </w:r>
            <w:r w:rsidR="0099579B">
              <w:t xml:space="preserve">For authorization on frontend using local storage, also using different frameworks , and finally upload to heroku ( I </w:t>
            </w:r>
            <w:r w:rsidR="00EF7489">
              <w:t>found</w:t>
            </w:r>
            <w:r w:rsidR="0099579B">
              <w:t xml:space="preserve"> </w:t>
            </w:r>
            <w:r w:rsidR="00EF7489">
              <w:t xml:space="preserve">very interesting mistake in my program-in </w:t>
            </w:r>
            <w:r w:rsidR="0099579B">
              <w:t xml:space="preserve"> </w:t>
            </w:r>
            <w:r w:rsidR="00EF7489">
              <w:t>“</w:t>
            </w:r>
            <w:r w:rsidR="00EF7489" w:rsidRPr="00EF7489">
              <w:t>crypto.pbkdf2Sync(password, this.salt, 1000, 64)</w:t>
            </w:r>
            <w:r w:rsidR="0099579B">
              <w:t xml:space="preserve"> </w:t>
            </w:r>
            <w:r w:rsidR="00EF7489">
              <w:t>“ it works perfect locally , but after uploading to heroku program didn’t want to write and read data from database, so decision was “</w:t>
            </w:r>
            <w:r w:rsidR="00EF7489" w:rsidRPr="00EF7489">
              <w:t>crypto.pbkdf2Sync(password, this.salt, 1000, 64</w:t>
            </w:r>
            <w:r w:rsidR="00EF7489">
              <w:t xml:space="preserve">, </w:t>
            </w:r>
            <w:r w:rsidR="00EF7489" w:rsidRPr="00EF7489">
              <w:t>'sha512')</w:t>
            </w:r>
            <w:r w:rsidR="00EF7489">
              <w:t>”.</w:t>
            </w:r>
          </w:p>
        </w:tc>
      </w:tr>
    </w:tbl>
    <w:p w:rsidR="004E01EB" w:rsidRPr="00CF1A49" w:rsidRDefault="00896B82" w:rsidP="0099579B">
      <w:pPr>
        <w:pStyle w:val="Heading1"/>
      </w:pPr>
      <w:r>
        <w:t>using technology</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930410" w:rsidRPr="00930410" w:rsidRDefault="00930410" w:rsidP="001D0BF1">
            <w:pPr>
              <w:contextualSpacing w:val="0"/>
              <w:rPr>
                <w:rFonts w:asciiTheme="majorHAnsi" w:hAnsiTheme="majorHAnsi"/>
                <w:color w:val="00BEC0" w:themeColor="accent2" w:themeTint="BF"/>
                <w:sz w:val="36"/>
                <w:szCs w:val="36"/>
              </w:rPr>
            </w:pPr>
            <w:r w:rsidRPr="00930410">
              <w:rPr>
                <w:rFonts w:asciiTheme="majorHAnsi" w:hAnsiTheme="majorHAnsi"/>
                <w:color w:val="00BEC0" w:themeColor="accent2" w:themeTint="BF"/>
                <w:sz w:val="36"/>
                <w:szCs w:val="36"/>
              </w:rPr>
              <w:t>FRONTEND</w:t>
            </w:r>
          </w:p>
          <w:p w:rsidR="001E3120" w:rsidRPr="001C7714" w:rsidRDefault="00896B82" w:rsidP="001D0BF1">
            <w:pPr>
              <w:contextualSpacing w:val="0"/>
              <w:rPr>
                <w:sz w:val="32"/>
                <w:szCs w:val="32"/>
              </w:rPr>
            </w:pPr>
            <w:r w:rsidRPr="001C7714">
              <w:rPr>
                <w:sz w:val="32"/>
                <w:szCs w:val="32"/>
              </w:rPr>
              <w:t>Html</w:t>
            </w:r>
          </w:p>
          <w:p w:rsidR="00896B82" w:rsidRDefault="00896B82" w:rsidP="001C7714">
            <w:pPr>
              <w:contextualSpacing w:val="0"/>
            </w:pPr>
            <w:r w:rsidRPr="001C7714">
              <w:rPr>
                <w:sz w:val="32"/>
                <w:szCs w:val="32"/>
              </w:rPr>
              <w:t>CSS</w:t>
            </w:r>
          </w:p>
          <w:p w:rsidR="00896B82" w:rsidRDefault="00896B82" w:rsidP="001D0BF1">
            <w:pPr>
              <w:contextualSpacing w:val="0"/>
            </w:pPr>
            <w:r w:rsidRPr="001C7714">
              <w:rPr>
                <w:sz w:val="32"/>
                <w:szCs w:val="32"/>
              </w:rPr>
              <w:t>JavaScript</w:t>
            </w:r>
          </w:p>
          <w:p w:rsidR="00896B82" w:rsidRDefault="00896B82" w:rsidP="001D0BF1">
            <w:pPr>
              <w:contextualSpacing w:val="0"/>
            </w:pPr>
            <w:r w:rsidRPr="001C7714">
              <w:rPr>
                <w:sz w:val="32"/>
                <w:szCs w:val="32"/>
              </w:rPr>
              <w:t>AngularJS</w:t>
            </w:r>
          </w:p>
          <w:p w:rsidR="0071788E" w:rsidRDefault="0071788E" w:rsidP="0071788E">
            <w:pPr>
              <w:contextualSpacing w:val="0"/>
            </w:pPr>
            <w:r w:rsidRPr="001C7714">
              <w:rPr>
                <w:sz w:val="32"/>
                <w:szCs w:val="32"/>
              </w:rPr>
              <w:t>AngularUI</w:t>
            </w:r>
            <w:r w:rsidRPr="0071788E">
              <w:t xml:space="preserve"> </w:t>
            </w:r>
            <w:r w:rsidRPr="001C7714">
              <w:rPr>
                <w:sz w:val="32"/>
                <w:szCs w:val="32"/>
              </w:rPr>
              <w:t>Router</w:t>
            </w:r>
            <w:r>
              <w:t xml:space="preserve"> - </w:t>
            </w:r>
            <w:r w:rsidRPr="0071788E">
              <w:t>routing framework for AngularJS, which allows you to organize the parts of your interface into a state machine. Unlike the $route service in the Angular ngRoute module, which is organized around URL routes, UI-Router is organized around states, which may optionally have routes, as well as other behavior, attached</w:t>
            </w:r>
            <w:r>
              <w:t>.</w:t>
            </w:r>
          </w:p>
          <w:p w:rsidR="001C7714" w:rsidRDefault="001C7714" w:rsidP="0071788E">
            <w:pPr>
              <w:contextualSpacing w:val="0"/>
            </w:pPr>
            <w:r w:rsidRPr="001C7714">
              <w:rPr>
                <w:sz w:val="32"/>
                <w:szCs w:val="32"/>
              </w:rPr>
              <w:t>Google</w:t>
            </w:r>
            <w:r>
              <w:t xml:space="preserve"> </w:t>
            </w:r>
            <w:r w:rsidRPr="001C7714">
              <w:rPr>
                <w:sz w:val="32"/>
                <w:szCs w:val="32"/>
              </w:rPr>
              <w:t>API</w:t>
            </w:r>
            <w:r>
              <w:t xml:space="preserve"> </w:t>
            </w:r>
            <w:r w:rsidRPr="001C7714">
              <w:rPr>
                <w:sz w:val="32"/>
                <w:szCs w:val="32"/>
              </w:rPr>
              <w:t>maps</w:t>
            </w:r>
          </w:p>
          <w:p w:rsidR="00A873B4" w:rsidRDefault="001C7714" w:rsidP="001D0BF1">
            <w:pPr>
              <w:contextualSpacing w:val="0"/>
              <w:rPr>
                <w:sz w:val="32"/>
                <w:szCs w:val="32"/>
              </w:rPr>
            </w:pPr>
            <w:r w:rsidRPr="001C7714">
              <w:rPr>
                <w:sz w:val="32"/>
                <w:szCs w:val="32"/>
              </w:rPr>
              <w:t>Bootstrap</w:t>
            </w:r>
            <w:r w:rsidR="00A873B4">
              <w:t xml:space="preserve"> </w:t>
            </w:r>
            <w:r w:rsidR="00A873B4" w:rsidRPr="001C7714">
              <w:rPr>
                <w:sz w:val="32"/>
                <w:szCs w:val="32"/>
              </w:rPr>
              <w:t>4</w:t>
            </w:r>
          </w:p>
          <w:p w:rsidR="00C97A40" w:rsidRDefault="00C97A40" w:rsidP="001D0BF1">
            <w:pPr>
              <w:contextualSpacing w:val="0"/>
            </w:pPr>
            <w:r>
              <w:rPr>
                <w:sz w:val="32"/>
                <w:szCs w:val="32"/>
              </w:rPr>
              <w:lastRenderedPageBreak/>
              <w:t xml:space="preserve">Bootswatch - </w:t>
            </w:r>
            <w:r w:rsidRPr="00C97A40">
              <w:t>Free themes for Bootstrap</w:t>
            </w:r>
          </w:p>
          <w:p w:rsidR="00A873B4" w:rsidRDefault="00A873B4" w:rsidP="0071788E">
            <w:pPr>
              <w:contextualSpacing w:val="0"/>
              <w:rPr>
                <w:rtl/>
              </w:rPr>
            </w:pPr>
            <w:r w:rsidRPr="001C7714">
              <w:rPr>
                <w:sz w:val="32"/>
                <w:szCs w:val="32"/>
              </w:rPr>
              <w:t>Animate</w:t>
            </w:r>
            <w:r>
              <w:t>.</w:t>
            </w:r>
            <w:r w:rsidRPr="001C7714">
              <w:rPr>
                <w:sz w:val="32"/>
                <w:szCs w:val="32"/>
              </w:rPr>
              <w:t>css</w:t>
            </w:r>
            <w:r>
              <w:t xml:space="preserve"> </w:t>
            </w:r>
            <w:r w:rsidR="001C7714">
              <w:t>-</w:t>
            </w:r>
            <w:r w:rsidR="001C7714" w:rsidRPr="00A873B4">
              <w:t xml:space="preserve"> bunch</w:t>
            </w:r>
            <w:r w:rsidRPr="00A873B4">
              <w:t xml:space="preserve"> of cool, fun, and cross-browser animations for you to use in your projects. Great for emphasis, home pages, sliders, and gen</w:t>
            </w:r>
            <w:r w:rsidR="0071788E">
              <w:t>eral just-add-water-awesomeness.</w:t>
            </w:r>
          </w:p>
          <w:p w:rsidR="0071788E" w:rsidRDefault="0071788E" w:rsidP="0071788E">
            <w:pPr>
              <w:contextualSpacing w:val="0"/>
            </w:pPr>
            <w:r w:rsidRPr="001C7714">
              <w:rPr>
                <w:sz w:val="32"/>
                <w:szCs w:val="32"/>
              </w:rPr>
              <w:t>Hover</w:t>
            </w:r>
            <w:r>
              <w:t>.</w:t>
            </w:r>
            <w:r w:rsidRPr="001C7714">
              <w:rPr>
                <w:sz w:val="32"/>
                <w:szCs w:val="32"/>
              </w:rPr>
              <w:t>css</w:t>
            </w:r>
            <w:r>
              <w:t xml:space="preserve"> -</w:t>
            </w:r>
            <w:r w:rsidRPr="0071788E">
              <w:t xml:space="preserve"> collection of CSS3 powered hover effects to be applied to links, buttons, logos, SVG, featured images and so on. Easily apply to your own elements, mod</w:t>
            </w:r>
            <w:r>
              <w:t>ify or just use for inspiration.</w:t>
            </w:r>
          </w:p>
          <w:p w:rsidR="0071788E" w:rsidRDefault="0071788E" w:rsidP="0071788E">
            <w:pPr>
              <w:contextualSpacing w:val="0"/>
            </w:pPr>
            <w:r w:rsidRPr="001C7714">
              <w:rPr>
                <w:sz w:val="32"/>
                <w:szCs w:val="32"/>
              </w:rPr>
              <w:t>Font</w:t>
            </w:r>
            <w:r>
              <w:t xml:space="preserve"> </w:t>
            </w:r>
            <w:r w:rsidRPr="001C7714">
              <w:rPr>
                <w:sz w:val="32"/>
                <w:szCs w:val="32"/>
              </w:rPr>
              <w:t>Awesome</w:t>
            </w:r>
            <w:r>
              <w:t xml:space="preserve"> - </w:t>
            </w:r>
            <w:r w:rsidRPr="0071788E">
              <w:t>full suite of 675 pictographic icons for easy scalable vector graphics on websites, created and maintained by Dave Gandy.</w:t>
            </w:r>
          </w:p>
          <w:p w:rsidR="00930410" w:rsidRDefault="00930410" w:rsidP="0071788E">
            <w:pPr>
              <w:contextualSpacing w:val="0"/>
            </w:pPr>
          </w:p>
          <w:p w:rsidR="00930410" w:rsidRDefault="00930410" w:rsidP="0071788E">
            <w:pPr>
              <w:contextualSpacing w:val="0"/>
            </w:pPr>
          </w:p>
          <w:p w:rsidR="00930410" w:rsidRDefault="00930410" w:rsidP="001D0BF1">
            <w:pPr>
              <w:contextualSpacing w:val="0"/>
              <w:rPr>
                <w:sz w:val="32"/>
                <w:szCs w:val="32"/>
              </w:rPr>
            </w:pPr>
            <w:r w:rsidRPr="00930410">
              <w:rPr>
                <w:rFonts w:asciiTheme="majorHAnsi" w:hAnsiTheme="majorHAnsi"/>
                <w:color w:val="00BEC0" w:themeColor="accent2" w:themeTint="BF"/>
                <w:sz w:val="36"/>
                <w:szCs w:val="36"/>
              </w:rPr>
              <w:t>BACKEND</w:t>
            </w:r>
          </w:p>
          <w:p w:rsidR="00896B82" w:rsidRDefault="00896B82" w:rsidP="001D0BF1">
            <w:pPr>
              <w:contextualSpacing w:val="0"/>
            </w:pPr>
            <w:r w:rsidRPr="001C7714">
              <w:rPr>
                <w:sz w:val="32"/>
                <w:szCs w:val="32"/>
              </w:rPr>
              <w:t>Node</w:t>
            </w:r>
            <w:r w:rsidR="001C7714">
              <w:rPr>
                <w:sz w:val="32"/>
                <w:szCs w:val="32"/>
              </w:rPr>
              <w:t>.Js</w:t>
            </w:r>
          </w:p>
          <w:p w:rsidR="00896B82" w:rsidRPr="001C7714" w:rsidRDefault="00896B82" w:rsidP="001D0BF1">
            <w:pPr>
              <w:contextualSpacing w:val="0"/>
              <w:rPr>
                <w:sz w:val="32"/>
                <w:szCs w:val="32"/>
              </w:rPr>
            </w:pPr>
            <w:r w:rsidRPr="001C7714">
              <w:rPr>
                <w:sz w:val="32"/>
                <w:szCs w:val="32"/>
              </w:rPr>
              <w:t>MongoDB</w:t>
            </w:r>
          </w:p>
          <w:p w:rsidR="00A873B4" w:rsidRDefault="00536E0B" w:rsidP="001D0BF1">
            <w:pPr>
              <w:contextualSpacing w:val="0"/>
            </w:pPr>
            <w:r w:rsidRPr="001C7714">
              <w:rPr>
                <w:sz w:val="32"/>
                <w:szCs w:val="32"/>
              </w:rPr>
              <w:t>Express</w:t>
            </w:r>
            <w:r w:rsidR="004F1710">
              <w:t xml:space="preserve"> – </w:t>
            </w:r>
            <w:r w:rsidR="00A873B4" w:rsidRPr="00A873B4">
              <w:t xml:space="preserve">minimal and flexible Node.js web application framework that provides a robust set of features for web and mobile </w:t>
            </w:r>
            <w:r w:rsidR="001C7714" w:rsidRPr="00A873B4">
              <w:t>applications.</w:t>
            </w:r>
          </w:p>
          <w:p w:rsidR="00536E0B" w:rsidRDefault="00536E0B" w:rsidP="001D0BF1">
            <w:pPr>
              <w:contextualSpacing w:val="0"/>
              <w:rPr>
                <w:lang w:bidi="he-IL"/>
              </w:rPr>
            </w:pPr>
            <w:r w:rsidRPr="001C7714">
              <w:rPr>
                <w:sz w:val="32"/>
                <w:szCs w:val="32"/>
              </w:rPr>
              <w:t>Mongoose</w:t>
            </w:r>
            <w:r w:rsidR="004F1710">
              <w:t xml:space="preserve"> </w:t>
            </w:r>
            <w:r>
              <w:t xml:space="preserve">- </w:t>
            </w:r>
            <w:r w:rsidR="004F1710" w:rsidRPr="004F1710">
              <w:t>Mongoose provides a straight-forward, schema-based solution to model your application data. It includes built-in type casting, validation, query building, business logic</w:t>
            </w:r>
            <w:r w:rsidR="0071788E">
              <w:t xml:space="preserve"> hooks and more, out of the box.</w:t>
            </w:r>
          </w:p>
          <w:p w:rsidR="004F1710" w:rsidRDefault="004F1710" w:rsidP="001D0BF1">
            <w:pPr>
              <w:contextualSpacing w:val="0"/>
              <w:rPr>
                <w:lang w:bidi="he-IL"/>
              </w:rPr>
            </w:pPr>
            <w:r w:rsidRPr="001C7714">
              <w:rPr>
                <w:sz w:val="32"/>
                <w:szCs w:val="32"/>
              </w:rPr>
              <w:t>Nodemailer</w:t>
            </w:r>
            <w:r>
              <w:rPr>
                <w:rFonts w:hint="cs"/>
                <w:rtl/>
                <w:lang w:bidi="he-IL"/>
              </w:rPr>
              <w:t xml:space="preserve"> </w:t>
            </w:r>
            <w:r>
              <w:rPr>
                <w:rtl/>
                <w:lang w:bidi="he-IL"/>
              </w:rPr>
              <w:t>–</w:t>
            </w:r>
            <w:r>
              <w:rPr>
                <w:rFonts w:hint="cs"/>
                <w:rtl/>
                <w:lang w:bidi="he-IL"/>
              </w:rPr>
              <w:t xml:space="preserve"> </w:t>
            </w:r>
            <w:r w:rsidRPr="004F1710">
              <w:rPr>
                <w:lang w:bidi="he-IL"/>
              </w:rPr>
              <w:t>Nodemailer is a module for Node.js applications to allow easy as cake email sending. The project got started</w:t>
            </w:r>
            <w:r w:rsidR="001C7714">
              <w:rPr>
                <w:sz w:val="32"/>
                <w:szCs w:val="32"/>
              </w:rPr>
              <w:t xml:space="preserve"> </w:t>
            </w:r>
            <w:r w:rsidR="001C7714" w:rsidRPr="004F1710">
              <w:rPr>
                <w:lang w:bidi="he-IL"/>
              </w:rPr>
              <w:t>back</w:t>
            </w:r>
            <w:r w:rsidRPr="004F1710">
              <w:rPr>
                <w:lang w:bidi="he-IL"/>
              </w:rPr>
              <w:t xml:space="preserve"> in 2010 when there was no sane option to send email messages, today it is the solution most N</w:t>
            </w:r>
            <w:r w:rsidR="0071788E">
              <w:rPr>
                <w:lang w:bidi="he-IL"/>
              </w:rPr>
              <w:t>ode.js users turn to by default.</w:t>
            </w:r>
          </w:p>
          <w:p w:rsidR="004F1710" w:rsidRPr="004F1710" w:rsidRDefault="004F1710" w:rsidP="004F1710">
            <w:pPr>
              <w:contextualSpacing w:val="0"/>
              <w:rPr>
                <w:lang w:bidi="he-IL"/>
              </w:rPr>
            </w:pPr>
            <w:r w:rsidRPr="001C7714">
              <w:rPr>
                <w:sz w:val="32"/>
                <w:szCs w:val="32"/>
              </w:rPr>
              <w:t>Passport</w:t>
            </w:r>
            <w:r>
              <w:rPr>
                <w:lang w:bidi="he-IL"/>
              </w:rPr>
              <w:t xml:space="preserve"> -   authentication middleware for Node.js. Extremely flexible and modular, Passport can be unobtrusively dropped in to any Express-based web application. A comprehensive set of strategies support authenticatio</w:t>
            </w:r>
            <w:r w:rsidR="0071788E">
              <w:rPr>
                <w:lang w:bidi="he-IL"/>
              </w:rPr>
              <w:t>n using a username and password.</w:t>
            </w:r>
          </w:p>
          <w:p w:rsidR="00536E0B" w:rsidRDefault="00A873B4" w:rsidP="001D0BF1">
            <w:pPr>
              <w:contextualSpacing w:val="0"/>
            </w:pPr>
            <w:r w:rsidRPr="001C7714">
              <w:rPr>
                <w:sz w:val="32"/>
                <w:szCs w:val="32"/>
              </w:rPr>
              <w:t>JWT</w:t>
            </w:r>
            <w:r>
              <w:t>-</w:t>
            </w:r>
            <w:r w:rsidRPr="00A873B4">
              <w:t xml:space="preserve"> encode and decode for Node.js that can use callbacks or by returning an object {error:, value:}</w:t>
            </w:r>
            <w:r w:rsidR="0071788E">
              <w:t>.</w:t>
            </w:r>
          </w:p>
          <w:p w:rsidR="00896B82" w:rsidRPr="00CF1A49" w:rsidRDefault="00C97A40" w:rsidP="00C97A40">
            <w:pPr>
              <w:contextualSpacing w:val="0"/>
            </w:pPr>
            <w:r w:rsidRPr="00C97A40">
              <w:rPr>
                <w:sz w:val="32"/>
                <w:szCs w:val="32"/>
              </w:rPr>
              <w:t>GIT</w:t>
            </w:r>
            <w:r>
              <w:t xml:space="preserve"> - </w:t>
            </w:r>
            <w:r w:rsidRPr="00C97A40">
              <w:t>free and open source distributed version control system designed to handle everything from small to very large projects with speed and efficiency.</w:t>
            </w:r>
          </w:p>
        </w:tc>
      </w:tr>
      <w:tr w:rsidR="0071788E" w:rsidRPr="00CF1A49" w:rsidTr="00D66A52">
        <w:tc>
          <w:tcPr>
            <w:tcW w:w="9355" w:type="dxa"/>
          </w:tcPr>
          <w:p w:rsidR="0071788E" w:rsidRDefault="00EB1C6B" w:rsidP="00C97A40">
            <w:pPr>
              <w:contextualSpacing w:val="0"/>
            </w:pPr>
            <w:proofErr w:type="spellStart"/>
            <w:r w:rsidRPr="00C97A40">
              <w:rPr>
                <w:sz w:val="32"/>
                <w:szCs w:val="32"/>
              </w:rPr>
              <w:lastRenderedPageBreak/>
              <w:t>MLab</w:t>
            </w:r>
            <w:proofErr w:type="spellEnd"/>
            <w:r w:rsidR="00C97A40">
              <w:t xml:space="preserve"> -</w:t>
            </w:r>
            <w:r w:rsidR="00C97A40" w:rsidRPr="00C97A40">
              <w:t xml:space="preserve"> the leading Database-as-a-Service for MongoDB, powering over half a million deployments worldwide.</w:t>
            </w:r>
          </w:p>
          <w:p w:rsidR="00C97A40" w:rsidRDefault="00C97A40" w:rsidP="00C97A40">
            <w:pPr>
              <w:contextualSpacing w:val="0"/>
            </w:pPr>
            <w:r w:rsidRPr="00C97A40">
              <w:rPr>
                <w:sz w:val="32"/>
                <w:szCs w:val="32"/>
              </w:rPr>
              <w:t>Heroku</w:t>
            </w:r>
            <w:r>
              <w:t xml:space="preserve"> - </w:t>
            </w:r>
            <w:r w:rsidRPr="00C97A40">
              <w:t>platform as a service (PaaS) that enables developers to build, run, and operate applications entirely in the cloud.</w:t>
            </w:r>
          </w:p>
          <w:p w:rsidR="00C97A40" w:rsidRDefault="00C97A40" w:rsidP="00C97A40">
            <w:pPr>
              <w:contextualSpacing w:val="0"/>
            </w:pPr>
            <w:r w:rsidRPr="00C97A40">
              <w:rPr>
                <w:sz w:val="32"/>
                <w:szCs w:val="32"/>
              </w:rPr>
              <w:t>GitHub</w:t>
            </w:r>
            <w:r>
              <w:t xml:space="preserve"> - </w:t>
            </w:r>
            <w:r w:rsidRPr="00C97A40">
              <w:t>development platform inspired by the way you work. From open source to business, you can host and review code, manage projects, and build</w:t>
            </w:r>
            <w:r>
              <w:t>.</w:t>
            </w:r>
          </w:p>
        </w:tc>
      </w:tr>
      <w:tr w:rsidR="00F61DF9" w:rsidRPr="00CF1A49" w:rsidTr="00F61DF9">
        <w:tc>
          <w:tcPr>
            <w:tcW w:w="9355" w:type="dxa"/>
            <w:tcMar>
              <w:top w:w="216" w:type="dxa"/>
            </w:tcMar>
          </w:tcPr>
          <w:p w:rsidR="00F61DF9" w:rsidRDefault="00F61DF9" w:rsidP="00F61DF9"/>
        </w:tc>
      </w:tr>
    </w:tbl>
    <w:p w:rsidR="00DA59AA" w:rsidRPr="00CF1A49" w:rsidRDefault="00930410" w:rsidP="00930410">
      <w:pPr>
        <w:pStyle w:val="Heading1"/>
      </w:pPr>
      <w:r>
        <w:t>description</w:t>
      </w:r>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rsidTr="00D66A52">
        <w:tc>
          <w:tcPr>
            <w:tcW w:w="9355" w:type="dxa"/>
          </w:tcPr>
          <w:p w:rsidR="007538DC" w:rsidRDefault="00930410" w:rsidP="00AB4DC0">
            <w:pPr>
              <w:pStyle w:val="ListParagraph"/>
              <w:numPr>
                <w:ilvl w:val="0"/>
                <w:numId w:val="14"/>
              </w:numPr>
              <w:rPr>
                <w:lang w:bidi="he-IL"/>
              </w:rPr>
            </w:pPr>
            <w:r>
              <w:t xml:space="preserve">Application include </w:t>
            </w:r>
            <w:r w:rsidR="00935497">
              <w:rPr>
                <w:lang w:bidi="he-IL"/>
              </w:rPr>
              <w:t xml:space="preserve">admin part and user (player) </w:t>
            </w:r>
            <w:r w:rsidR="00AE5B4A">
              <w:rPr>
                <w:lang w:bidi="he-IL"/>
              </w:rPr>
              <w:t>part.</w:t>
            </w:r>
          </w:p>
          <w:p w:rsidR="00935497" w:rsidRDefault="00935497" w:rsidP="00AE5B4A">
            <w:pPr>
              <w:pStyle w:val="ListParagraph"/>
              <w:numPr>
                <w:ilvl w:val="0"/>
                <w:numId w:val="14"/>
              </w:numPr>
              <w:rPr>
                <w:lang w:bidi="he-IL"/>
              </w:rPr>
            </w:pPr>
            <w:r>
              <w:rPr>
                <w:lang w:bidi="he-IL"/>
              </w:rPr>
              <w:t xml:space="preserve">In admin part you </w:t>
            </w:r>
            <w:r w:rsidR="0018119F">
              <w:rPr>
                <w:lang w:bidi="he-IL"/>
              </w:rPr>
              <w:t>can create, update, and delete data in user collection and ga</w:t>
            </w:r>
            <w:r>
              <w:rPr>
                <w:lang w:bidi="he-IL"/>
              </w:rPr>
              <w:t>me</w:t>
            </w:r>
            <w:r w:rsidR="0018119F">
              <w:rPr>
                <w:lang w:bidi="he-IL"/>
              </w:rPr>
              <w:t xml:space="preserve"> collection</w:t>
            </w:r>
            <w:r>
              <w:rPr>
                <w:lang w:bidi="he-IL"/>
              </w:rPr>
              <w:t>.</w:t>
            </w:r>
          </w:p>
          <w:p w:rsidR="00AB4DC0" w:rsidRDefault="00AB4DC0" w:rsidP="00A3036D">
            <w:pPr>
              <w:pStyle w:val="ListParagraph"/>
              <w:numPr>
                <w:ilvl w:val="0"/>
                <w:numId w:val="14"/>
              </w:numPr>
              <w:rPr>
                <w:lang w:bidi="he-IL"/>
              </w:rPr>
            </w:pPr>
            <w:r>
              <w:rPr>
                <w:lang w:bidi="he-IL"/>
              </w:rPr>
              <w:lastRenderedPageBreak/>
              <w:t xml:space="preserve">In user part player can register, login , find another player , </w:t>
            </w:r>
            <w:r w:rsidR="00A3036D">
              <w:rPr>
                <w:lang w:bidi="he-IL"/>
              </w:rPr>
              <w:t>look</w:t>
            </w:r>
            <w:r>
              <w:rPr>
                <w:lang w:bidi="he-IL"/>
              </w:rPr>
              <w:t xml:space="preserve"> data about all players, </w:t>
            </w:r>
            <w:r w:rsidR="00A3036D">
              <w:rPr>
                <w:lang w:bidi="he-IL"/>
              </w:rPr>
              <w:t>create the game, opponent must approve the game (only after that the game will change status to approved) and player get opportunity to save result (win or lose), approving of the results don’t need, because after saving result opponent will receive the email about the result of the game and if he/she don’t agree can write the letter to admin,</w:t>
            </w:r>
            <w:r>
              <w:rPr>
                <w:lang w:bidi="he-IL"/>
              </w:rPr>
              <w:t xml:space="preserve"> after </w:t>
            </w:r>
            <w:r w:rsidR="00A3036D">
              <w:rPr>
                <w:lang w:bidi="he-IL"/>
              </w:rPr>
              <w:t>game</w:t>
            </w:r>
            <w:r>
              <w:rPr>
                <w:lang w:bidi="he-IL"/>
              </w:rPr>
              <w:t xml:space="preserve"> player who win will get 3 p</w:t>
            </w:r>
            <w:r w:rsidR="00A3036D">
              <w:rPr>
                <w:lang w:bidi="he-IL"/>
              </w:rPr>
              <w:t>o</w:t>
            </w:r>
            <w:r>
              <w:rPr>
                <w:lang w:bidi="he-IL"/>
              </w:rPr>
              <w:t>ints to score , rating will update automatically</w:t>
            </w:r>
            <w:r w:rsidR="00A3036D">
              <w:rPr>
                <w:lang w:bidi="he-IL"/>
              </w:rPr>
              <w:t>.</w:t>
            </w:r>
          </w:p>
          <w:p w:rsidR="00935497" w:rsidRDefault="00935497" w:rsidP="00AE5B4A">
            <w:pPr>
              <w:pStyle w:val="ListParagraph"/>
              <w:numPr>
                <w:ilvl w:val="0"/>
                <w:numId w:val="14"/>
              </w:numPr>
              <w:rPr>
                <w:lang w:bidi="he-IL"/>
              </w:rPr>
            </w:pPr>
            <w:r>
              <w:rPr>
                <w:lang w:bidi="he-IL"/>
              </w:rPr>
              <w:t xml:space="preserve">Authorization </w:t>
            </w:r>
            <w:r w:rsidR="009801AE">
              <w:rPr>
                <w:lang w:bidi="he-IL"/>
              </w:rPr>
              <w:t xml:space="preserve">keeps </w:t>
            </w:r>
            <w:r>
              <w:rPr>
                <w:lang w:bidi="he-IL"/>
              </w:rPr>
              <w:t xml:space="preserve">with </w:t>
            </w:r>
            <w:proofErr w:type="spellStart"/>
            <w:r w:rsidR="00EB1C6B">
              <w:rPr>
                <w:lang w:bidi="he-IL"/>
              </w:rPr>
              <w:t>passport.local</w:t>
            </w:r>
            <w:proofErr w:type="spellEnd"/>
            <w:r w:rsidR="00EB1C6B">
              <w:rPr>
                <w:lang w:bidi="he-IL"/>
              </w:rPr>
              <w:t>,</w:t>
            </w:r>
            <w:r>
              <w:rPr>
                <w:lang w:bidi="he-IL"/>
              </w:rPr>
              <w:t xml:space="preserve"> passwords encrypted </w:t>
            </w:r>
            <w:r w:rsidR="009801AE">
              <w:rPr>
                <w:lang w:bidi="he-IL"/>
              </w:rPr>
              <w:t>and saves in database only hash</w:t>
            </w:r>
            <w:r w:rsidR="00AE5B4A">
              <w:rPr>
                <w:lang w:bidi="he-IL"/>
              </w:rPr>
              <w:t xml:space="preserve"> data</w:t>
            </w:r>
            <w:r w:rsidR="009801AE">
              <w:rPr>
                <w:lang w:bidi="he-IL"/>
              </w:rPr>
              <w:t>.</w:t>
            </w:r>
          </w:p>
          <w:p w:rsidR="00935497" w:rsidRDefault="00935497" w:rsidP="00AE5B4A">
            <w:pPr>
              <w:pStyle w:val="ListParagraph"/>
              <w:numPr>
                <w:ilvl w:val="0"/>
                <w:numId w:val="14"/>
              </w:numPr>
              <w:rPr>
                <w:lang w:bidi="he-IL"/>
              </w:rPr>
            </w:pPr>
            <w:r>
              <w:rPr>
                <w:lang w:bidi="he-IL"/>
              </w:rPr>
              <w:t xml:space="preserve">Backend and frontend </w:t>
            </w:r>
            <w:r w:rsidRPr="00935497">
              <w:rPr>
                <w:lang w:bidi="he-IL"/>
              </w:rPr>
              <w:t xml:space="preserve">exchanged </w:t>
            </w:r>
            <w:r>
              <w:rPr>
                <w:lang w:bidi="he-IL"/>
              </w:rPr>
              <w:t>of JW tokens and maintain</w:t>
            </w:r>
            <w:r w:rsidRPr="00935497">
              <w:rPr>
                <w:lang w:bidi="he-IL"/>
              </w:rPr>
              <w:t xml:space="preserve"> </w:t>
            </w:r>
            <w:r w:rsidR="00EB1C6B">
              <w:rPr>
                <w:lang w:bidi="he-IL"/>
              </w:rPr>
              <w:t>authorization.</w:t>
            </w:r>
          </w:p>
          <w:p w:rsidR="009801AE" w:rsidRDefault="009801AE" w:rsidP="00AB4DC0">
            <w:pPr>
              <w:pStyle w:val="ListParagraph"/>
              <w:numPr>
                <w:ilvl w:val="0"/>
                <w:numId w:val="14"/>
              </w:numPr>
              <w:rPr>
                <w:lang w:bidi="he-IL"/>
              </w:rPr>
            </w:pPr>
            <w:r>
              <w:rPr>
                <w:lang w:bidi="he-IL"/>
              </w:rPr>
              <w:t>JW token saves in local storage of a browser and keep in memory on a server.</w:t>
            </w:r>
          </w:p>
          <w:p w:rsidR="009801AE" w:rsidRDefault="009801AE" w:rsidP="00AB4DC0">
            <w:pPr>
              <w:pStyle w:val="ListParagraph"/>
              <w:numPr>
                <w:ilvl w:val="0"/>
                <w:numId w:val="14"/>
              </w:numPr>
              <w:rPr>
                <w:lang w:bidi="he-IL"/>
              </w:rPr>
            </w:pPr>
            <w:r>
              <w:rPr>
                <w:lang w:bidi="he-IL"/>
              </w:rPr>
              <w:t>JWT has an evaluation time.</w:t>
            </w:r>
          </w:p>
          <w:p w:rsidR="009801AE" w:rsidRDefault="009801AE" w:rsidP="00AE5B4A">
            <w:pPr>
              <w:pStyle w:val="ListParagraph"/>
              <w:numPr>
                <w:ilvl w:val="0"/>
                <w:numId w:val="15"/>
              </w:numPr>
              <w:rPr>
                <w:lang w:bidi="he-IL"/>
              </w:rPr>
            </w:pPr>
            <w:r>
              <w:rPr>
                <w:lang w:bidi="he-IL"/>
              </w:rPr>
              <w:t xml:space="preserve">Mongoose helps </w:t>
            </w:r>
            <w:r w:rsidRPr="009801AE">
              <w:rPr>
                <w:lang w:bidi="he-IL"/>
              </w:rPr>
              <w:t>normalize</w:t>
            </w:r>
            <w:r>
              <w:rPr>
                <w:lang w:bidi="he-IL"/>
              </w:rPr>
              <w:t xml:space="preserve"> data – there are two scheme User and Game, it helps not to save wrong format data to database and </w:t>
            </w:r>
            <w:r w:rsidR="00EB1C6B">
              <w:rPr>
                <w:lang w:bidi="he-IL"/>
              </w:rPr>
              <w:t>helps to</w:t>
            </w:r>
            <w:r>
              <w:rPr>
                <w:lang w:bidi="he-IL"/>
              </w:rPr>
              <w:t xml:space="preserve"> use very cool functions as </w:t>
            </w:r>
            <w:proofErr w:type="spellStart"/>
            <w:r w:rsidRPr="009801AE">
              <w:rPr>
                <w:lang w:bidi="he-IL"/>
              </w:rPr>
              <w:t>findByIdAndUpdate</w:t>
            </w:r>
            <w:proofErr w:type="spellEnd"/>
            <w:r>
              <w:rPr>
                <w:lang w:bidi="he-IL"/>
              </w:rPr>
              <w:t xml:space="preserve"> and more.</w:t>
            </w:r>
          </w:p>
          <w:p w:rsidR="00AE5B4A" w:rsidRDefault="00AE5B4A" w:rsidP="00AB4DC0">
            <w:pPr>
              <w:pStyle w:val="ListParagraph"/>
              <w:numPr>
                <w:ilvl w:val="0"/>
                <w:numId w:val="15"/>
              </w:numPr>
              <w:rPr>
                <w:lang w:bidi="he-IL"/>
              </w:rPr>
            </w:pPr>
            <w:r>
              <w:rPr>
                <w:lang w:bidi="he-IL"/>
              </w:rPr>
              <w:t xml:space="preserve">In index.js file keeps </w:t>
            </w:r>
            <w:r w:rsidR="00AB4DC0">
              <w:rPr>
                <w:lang w:bidi="he-IL"/>
              </w:rPr>
              <w:t xml:space="preserve">all routs on which </w:t>
            </w:r>
            <w:r>
              <w:rPr>
                <w:lang w:bidi="he-IL"/>
              </w:rPr>
              <w:t>server listening of the application.</w:t>
            </w:r>
          </w:p>
          <w:p w:rsidR="00AB4DC0" w:rsidRDefault="00692A05" w:rsidP="00AB4DC0">
            <w:pPr>
              <w:pStyle w:val="ListParagraph"/>
              <w:numPr>
                <w:ilvl w:val="0"/>
                <w:numId w:val="15"/>
              </w:numPr>
              <w:rPr>
                <w:lang w:bidi="he-IL"/>
              </w:rPr>
            </w:pPr>
            <w:r>
              <w:rPr>
                <w:lang w:bidi="he-IL"/>
              </w:rPr>
              <w:t xml:space="preserve">In Angular.js </w:t>
            </w:r>
            <w:proofErr w:type="spellStart"/>
            <w:r>
              <w:rPr>
                <w:lang w:bidi="he-IL"/>
              </w:rPr>
              <w:t>i</w:t>
            </w:r>
            <w:proofErr w:type="spellEnd"/>
            <w:r w:rsidR="00AB4DC0">
              <w:rPr>
                <w:lang w:bidi="he-IL"/>
              </w:rPr>
              <w:t xml:space="preserve"> create two services (authorization and </w:t>
            </w:r>
            <w:proofErr w:type="spellStart"/>
            <w:r w:rsidR="00AB4DC0">
              <w:rPr>
                <w:lang w:bidi="he-IL"/>
              </w:rPr>
              <w:t>userService</w:t>
            </w:r>
            <w:proofErr w:type="spellEnd"/>
            <w:r w:rsidR="00AB4DC0">
              <w:rPr>
                <w:lang w:bidi="he-IL"/>
              </w:rPr>
              <w:t>) there are helps me to keep all functions and data (arrays and objects) in one place and keep access to them between controllers. So don’t need to create duplicate function in a controller and also I have an access to data.</w:t>
            </w:r>
          </w:p>
          <w:p w:rsidR="00AB4DC0" w:rsidRDefault="00AB4DC0" w:rsidP="00692A05">
            <w:pPr>
              <w:rPr>
                <w:lang w:bidi="he-IL"/>
              </w:rPr>
            </w:pPr>
          </w:p>
          <w:p w:rsidR="00AE5B4A" w:rsidRDefault="00AE5B4A" w:rsidP="00AB4DC0">
            <w:pPr>
              <w:rPr>
                <w:lang w:bidi="he-IL"/>
              </w:rPr>
            </w:pPr>
            <w:r>
              <w:rPr>
                <w:lang w:bidi="he-IL"/>
              </w:rPr>
              <w:t xml:space="preserve">This is beta </w:t>
            </w:r>
            <w:r w:rsidR="00AB4DC0">
              <w:rPr>
                <w:lang w:bidi="he-IL"/>
              </w:rPr>
              <w:t>version,</w:t>
            </w:r>
            <w:r>
              <w:rPr>
                <w:lang w:bidi="he-IL"/>
              </w:rPr>
              <w:t xml:space="preserve"> and of cour</w:t>
            </w:r>
            <w:r w:rsidR="00692A05">
              <w:rPr>
                <w:lang w:bidi="he-IL"/>
              </w:rPr>
              <w:t>se the application will develop</w:t>
            </w:r>
            <w:r>
              <w:rPr>
                <w:lang w:bidi="he-IL"/>
              </w:rPr>
              <w:t xml:space="preserve">, </w:t>
            </w:r>
            <w:r w:rsidR="00692A05">
              <w:rPr>
                <w:lang w:bidi="he-IL"/>
              </w:rPr>
              <w:t>(some functionality only under construction) .</w:t>
            </w:r>
            <w:r>
              <w:rPr>
                <w:lang w:bidi="he-IL"/>
              </w:rPr>
              <w:t xml:space="preserve">I need to create some functionality such as </w:t>
            </w:r>
            <w:r w:rsidR="00692A05">
              <w:rPr>
                <w:lang w:bidi="he-IL"/>
              </w:rPr>
              <w:t>badges,</w:t>
            </w:r>
            <w:r w:rsidR="00AB4DC0">
              <w:rPr>
                <w:lang w:bidi="he-IL"/>
              </w:rPr>
              <w:t xml:space="preserve"> and so on, and of course to include upload photo </w:t>
            </w:r>
            <w:r w:rsidR="00692A05">
              <w:rPr>
                <w:lang w:bidi="he-IL"/>
              </w:rPr>
              <w:t>function.</w:t>
            </w:r>
          </w:p>
          <w:p w:rsidR="0018119F" w:rsidRDefault="0018119F" w:rsidP="009801AE">
            <w:pPr>
              <w:rPr>
                <w:lang w:bidi="he-IL"/>
              </w:rPr>
            </w:pPr>
          </w:p>
          <w:p w:rsidR="00994675" w:rsidRDefault="00994675" w:rsidP="009801AE">
            <w:pPr>
              <w:rPr>
                <w:lang w:bidi="he-IL"/>
              </w:rPr>
            </w:pPr>
            <w:r>
              <w:rPr>
                <w:lang w:bidi="he-IL"/>
              </w:rPr>
              <w:t>For testing:</w:t>
            </w:r>
          </w:p>
          <w:p w:rsidR="00994675" w:rsidRDefault="00994675" w:rsidP="009801AE">
            <w:pPr>
              <w:rPr>
                <w:lang w:bidi="he-IL"/>
              </w:rPr>
            </w:pPr>
            <w:r>
              <w:rPr>
                <w:lang w:bidi="he-IL"/>
              </w:rPr>
              <w:t>ADMIN</w:t>
            </w:r>
          </w:p>
          <w:p w:rsidR="00994675" w:rsidRDefault="00994675" w:rsidP="009801AE">
            <w:pPr>
              <w:rPr>
                <w:lang w:bidi="he-IL"/>
              </w:rPr>
            </w:pPr>
            <w:r>
              <w:rPr>
                <w:lang w:bidi="he-IL"/>
              </w:rPr>
              <w:t>Password : admin</w:t>
            </w:r>
          </w:p>
          <w:p w:rsidR="00994675" w:rsidRDefault="00994675" w:rsidP="009801AE">
            <w:pPr>
              <w:rPr>
                <w:lang w:bidi="he-IL"/>
              </w:rPr>
            </w:pPr>
            <w:r>
              <w:rPr>
                <w:lang w:bidi="he-IL"/>
              </w:rPr>
              <w:t>Login: admin</w:t>
            </w:r>
          </w:p>
          <w:p w:rsidR="00994675" w:rsidRDefault="00994675" w:rsidP="009801AE">
            <w:pPr>
              <w:rPr>
                <w:lang w:bidi="he-IL"/>
              </w:rPr>
            </w:pPr>
          </w:p>
          <w:p w:rsidR="00A2756E" w:rsidRPr="00935497" w:rsidRDefault="00A2756E" w:rsidP="009801AE">
            <w:pPr>
              <w:rPr>
                <w:rtl/>
                <w:lang w:bidi="he-IL"/>
              </w:rPr>
            </w:pPr>
          </w:p>
        </w:tc>
      </w:tr>
      <w:tr w:rsidR="00F61DF9" w:rsidRPr="00CF1A49" w:rsidTr="00F61DF9">
        <w:tc>
          <w:tcPr>
            <w:tcW w:w="9355" w:type="dxa"/>
            <w:tcMar>
              <w:top w:w="216" w:type="dxa"/>
            </w:tcMar>
          </w:tcPr>
          <w:p w:rsidR="00F61DF9" w:rsidRDefault="00600CDD" w:rsidP="00F61DF9">
            <w:r>
              <w:lastRenderedPageBreak/>
              <w:t>Best Regard ,</w:t>
            </w:r>
          </w:p>
          <w:p w:rsidR="00600CDD" w:rsidRDefault="00600CDD" w:rsidP="00F61DF9">
            <w:r>
              <w:t xml:space="preserve">Joseph </w:t>
            </w:r>
            <w:proofErr w:type="spellStart"/>
            <w:r>
              <w:t>Shainskii</w:t>
            </w:r>
            <w:proofErr w:type="spellEnd"/>
            <w:r>
              <w:t xml:space="preserve"> !</w:t>
            </w:r>
          </w:p>
        </w:tc>
      </w:tr>
    </w:tbl>
    <w:p w:rsidR="00B51D1B" w:rsidRPr="006E1507" w:rsidRDefault="00B51D1B" w:rsidP="00692A05">
      <w:pPr>
        <w:pStyle w:val="Heading1"/>
      </w:pPr>
    </w:p>
    <w:sectPr w:rsidR="00B51D1B" w:rsidRPr="006E1507" w:rsidSect="005A1B10">
      <w:footerReference w:type="default" r:id="rId9"/>
      <w:headerReference w:type="first" r:id="rId10"/>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C65" w:rsidRDefault="00C67C65" w:rsidP="0068194B">
      <w:r>
        <w:separator/>
      </w:r>
    </w:p>
    <w:p w:rsidR="00C67C65" w:rsidRDefault="00C67C65"/>
    <w:p w:rsidR="00C67C65" w:rsidRDefault="00C67C65"/>
  </w:endnote>
  <w:endnote w:type="continuationSeparator" w:id="0">
    <w:p w:rsidR="00C67C65" w:rsidRDefault="00C67C65" w:rsidP="0068194B">
      <w:r>
        <w:continuationSeparator/>
      </w:r>
    </w:p>
    <w:p w:rsidR="00C67C65" w:rsidRDefault="00C67C65"/>
    <w:p w:rsidR="00C67C65" w:rsidRDefault="00C67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altName w:val="Arial"/>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A169A9">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C65" w:rsidRDefault="00C67C65" w:rsidP="0068194B">
      <w:r>
        <w:separator/>
      </w:r>
    </w:p>
    <w:p w:rsidR="00C67C65" w:rsidRDefault="00C67C65"/>
    <w:p w:rsidR="00C67C65" w:rsidRDefault="00C67C65"/>
  </w:footnote>
  <w:footnote w:type="continuationSeparator" w:id="0">
    <w:p w:rsidR="00C67C65" w:rsidRDefault="00C67C65" w:rsidP="0068194B">
      <w:r>
        <w:continuationSeparator/>
      </w:r>
    </w:p>
    <w:p w:rsidR="00C67C65" w:rsidRDefault="00C67C65"/>
    <w:p w:rsidR="00C67C65" w:rsidRDefault="00C67C6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D54" w:rsidRPr="004E01EB" w:rsidRDefault="00F476C4" w:rsidP="005A1B10">
    <w:pPr>
      <w:pStyle w:val="Header"/>
    </w:pPr>
    <w:r w:rsidRPr="004E01EB">
      <w:rPr>
        <w:noProof/>
        <w:lang w:bidi="he-IL"/>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5BE0E9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00508D"/>
    <w:multiLevelType w:val="hybridMultilevel"/>
    <w:tmpl w:val="4F3E6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4100AF"/>
    <w:multiLevelType w:val="hybridMultilevel"/>
    <w:tmpl w:val="EC02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31"/>
    <w:rsid w:val="000001EF"/>
    <w:rsid w:val="00007322"/>
    <w:rsid w:val="00007728"/>
    <w:rsid w:val="00024584"/>
    <w:rsid w:val="00024730"/>
    <w:rsid w:val="00055E95"/>
    <w:rsid w:val="0007021F"/>
    <w:rsid w:val="00076FCF"/>
    <w:rsid w:val="000B2BA5"/>
    <w:rsid w:val="000F2F8C"/>
    <w:rsid w:val="0010006E"/>
    <w:rsid w:val="001045A8"/>
    <w:rsid w:val="00114A91"/>
    <w:rsid w:val="001427E1"/>
    <w:rsid w:val="00163668"/>
    <w:rsid w:val="00171566"/>
    <w:rsid w:val="00174676"/>
    <w:rsid w:val="001755A8"/>
    <w:rsid w:val="0018119F"/>
    <w:rsid w:val="00184014"/>
    <w:rsid w:val="00192008"/>
    <w:rsid w:val="001C0362"/>
    <w:rsid w:val="001C0E68"/>
    <w:rsid w:val="001C4B6F"/>
    <w:rsid w:val="001C7714"/>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2A64"/>
    <w:rsid w:val="00474105"/>
    <w:rsid w:val="00480E6E"/>
    <w:rsid w:val="00486277"/>
    <w:rsid w:val="00494CF6"/>
    <w:rsid w:val="00495F8D"/>
    <w:rsid w:val="004A1FAE"/>
    <w:rsid w:val="004A32FF"/>
    <w:rsid w:val="004B06EB"/>
    <w:rsid w:val="004B6AD0"/>
    <w:rsid w:val="004C2D5D"/>
    <w:rsid w:val="004C33E1"/>
    <w:rsid w:val="004E01EB"/>
    <w:rsid w:val="004E2794"/>
    <w:rsid w:val="004F1710"/>
    <w:rsid w:val="00510392"/>
    <w:rsid w:val="00513E2A"/>
    <w:rsid w:val="00536E0B"/>
    <w:rsid w:val="00566A35"/>
    <w:rsid w:val="0056701E"/>
    <w:rsid w:val="005740D7"/>
    <w:rsid w:val="005903A0"/>
    <w:rsid w:val="005A0F26"/>
    <w:rsid w:val="005A1B10"/>
    <w:rsid w:val="005A4A56"/>
    <w:rsid w:val="005A6850"/>
    <w:rsid w:val="005B1B1B"/>
    <w:rsid w:val="005C5932"/>
    <w:rsid w:val="005D3CA7"/>
    <w:rsid w:val="005D4CC1"/>
    <w:rsid w:val="005F4B91"/>
    <w:rsid w:val="005F55D2"/>
    <w:rsid w:val="00600CDD"/>
    <w:rsid w:val="0062312F"/>
    <w:rsid w:val="00625F2C"/>
    <w:rsid w:val="006618E9"/>
    <w:rsid w:val="0068194B"/>
    <w:rsid w:val="00692703"/>
    <w:rsid w:val="00692A05"/>
    <w:rsid w:val="006A1962"/>
    <w:rsid w:val="006B5D48"/>
    <w:rsid w:val="006B7D7B"/>
    <w:rsid w:val="006C1A5E"/>
    <w:rsid w:val="006E1507"/>
    <w:rsid w:val="00712D8B"/>
    <w:rsid w:val="0071788E"/>
    <w:rsid w:val="007273B7"/>
    <w:rsid w:val="00733E0A"/>
    <w:rsid w:val="0074403D"/>
    <w:rsid w:val="00746D44"/>
    <w:rsid w:val="007538DC"/>
    <w:rsid w:val="00757803"/>
    <w:rsid w:val="0079206B"/>
    <w:rsid w:val="00796076"/>
    <w:rsid w:val="007C0566"/>
    <w:rsid w:val="007C606B"/>
    <w:rsid w:val="007E6A61"/>
    <w:rsid w:val="00801140"/>
    <w:rsid w:val="00803404"/>
    <w:rsid w:val="00834955"/>
    <w:rsid w:val="00855B59"/>
    <w:rsid w:val="00860461"/>
    <w:rsid w:val="0086487C"/>
    <w:rsid w:val="00870B20"/>
    <w:rsid w:val="008829F8"/>
    <w:rsid w:val="00885897"/>
    <w:rsid w:val="00896B82"/>
    <w:rsid w:val="008A6538"/>
    <w:rsid w:val="008C7056"/>
    <w:rsid w:val="008F3B14"/>
    <w:rsid w:val="00901899"/>
    <w:rsid w:val="0090344B"/>
    <w:rsid w:val="00905715"/>
    <w:rsid w:val="0091321E"/>
    <w:rsid w:val="00913946"/>
    <w:rsid w:val="0092726B"/>
    <w:rsid w:val="00930410"/>
    <w:rsid w:val="00935497"/>
    <w:rsid w:val="009361BA"/>
    <w:rsid w:val="00944F78"/>
    <w:rsid w:val="009510E7"/>
    <w:rsid w:val="00952C89"/>
    <w:rsid w:val="009571D8"/>
    <w:rsid w:val="009650EA"/>
    <w:rsid w:val="0097790C"/>
    <w:rsid w:val="009801AE"/>
    <w:rsid w:val="0098506E"/>
    <w:rsid w:val="00994675"/>
    <w:rsid w:val="0099579B"/>
    <w:rsid w:val="009A44CE"/>
    <w:rsid w:val="009C4DFC"/>
    <w:rsid w:val="009D44F8"/>
    <w:rsid w:val="009E3160"/>
    <w:rsid w:val="009F220C"/>
    <w:rsid w:val="009F3B05"/>
    <w:rsid w:val="009F4931"/>
    <w:rsid w:val="00A14534"/>
    <w:rsid w:val="00A169A9"/>
    <w:rsid w:val="00A16DAA"/>
    <w:rsid w:val="00A24162"/>
    <w:rsid w:val="00A25023"/>
    <w:rsid w:val="00A270EA"/>
    <w:rsid w:val="00A2756E"/>
    <w:rsid w:val="00A3036D"/>
    <w:rsid w:val="00A34BA2"/>
    <w:rsid w:val="00A36F27"/>
    <w:rsid w:val="00A42E32"/>
    <w:rsid w:val="00A46E63"/>
    <w:rsid w:val="00A51DC5"/>
    <w:rsid w:val="00A53DE1"/>
    <w:rsid w:val="00A615E1"/>
    <w:rsid w:val="00A755E8"/>
    <w:rsid w:val="00A873B4"/>
    <w:rsid w:val="00A93A5D"/>
    <w:rsid w:val="00AB32F8"/>
    <w:rsid w:val="00AB4DC0"/>
    <w:rsid w:val="00AB610B"/>
    <w:rsid w:val="00AD360E"/>
    <w:rsid w:val="00AD40FB"/>
    <w:rsid w:val="00AD782D"/>
    <w:rsid w:val="00AE5B4A"/>
    <w:rsid w:val="00AE7650"/>
    <w:rsid w:val="00B10EBE"/>
    <w:rsid w:val="00B236F1"/>
    <w:rsid w:val="00B2658E"/>
    <w:rsid w:val="00B50F99"/>
    <w:rsid w:val="00B51D1B"/>
    <w:rsid w:val="00B540F4"/>
    <w:rsid w:val="00B60FD0"/>
    <w:rsid w:val="00B622DF"/>
    <w:rsid w:val="00B6332A"/>
    <w:rsid w:val="00B81760"/>
    <w:rsid w:val="00B8494C"/>
    <w:rsid w:val="00BA1546"/>
    <w:rsid w:val="00BB4E51"/>
    <w:rsid w:val="00BD431F"/>
    <w:rsid w:val="00BE423E"/>
    <w:rsid w:val="00BF61AC"/>
    <w:rsid w:val="00C47FA6"/>
    <w:rsid w:val="00C57FC6"/>
    <w:rsid w:val="00C66A7D"/>
    <w:rsid w:val="00C67C65"/>
    <w:rsid w:val="00C779DA"/>
    <w:rsid w:val="00C814F7"/>
    <w:rsid w:val="00C97A40"/>
    <w:rsid w:val="00CA4B4D"/>
    <w:rsid w:val="00CA7C35"/>
    <w:rsid w:val="00CB35C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D0012"/>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B1C6B"/>
    <w:rsid w:val="00EC1351"/>
    <w:rsid w:val="00EC4CBF"/>
    <w:rsid w:val="00EE2CA8"/>
    <w:rsid w:val="00EF17E8"/>
    <w:rsid w:val="00EF51D9"/>
    <w:rsid w:val="00EF7489"/>
    <w:rsid w:val="00F130DD"/>
    <w:rsid w:val="00F24884"/>
    <w:rsid w:val="00F476C4"/>
    <w:rsid w:val="00F61DF9"/>
    <w:rsid w:val="00F81960"/>
    <w:rsid w:val="00F8769D"/>
    <w:rsid w:val="00F9350C"/>
    <w:rsid w:val="00F94EB5"/>
    <w:rsid w:val="00F9624D"/>
    <w:rsid w:val="00FB31C1"/>
    <w:rsid w:val="00FB58F2"/>
    <w:rsid w:val="00FC6AEA"/>
    <w:rsid w:val="00FD3831"/>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6C9CF"/>
  <w15:chartTrackingRefBased/>
  <w15:docId w15:val="{D2554942-2064-4B4D-BA5D-F221A701B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892114">
      <w:bodyDiv w:val="1"/>
      <w:marLeft w:val="0"/>
      <w:marRight w:val="0"/>
      <w:marTop w:val="0"/>
      <w:marBottom w:val="0"/>
      <w:divBdr>
        <w:top w:val="none" w:sz="0" w:space="0" w:color="auto"/>
        <w:left w:val="none" w:sz="0" w:space="0" w:color="auto"/>
        <w:bottom w:val="none" w:sz="0" w:space="0" w:color="auto"/>
        <w:right w:val="none" w:sz="0" w:space="0" w:color="auto"/>
      </w:divBdr>
    </w:div>
    <w:div w:id="269314395">
      <w:bodyDiv w:val="1"/>
      <w:marLeft w:val="0"/>
      <w:marRight w:val="0"/>
      <w:marTop w:val="0"/>
      <w:marBottom w:val="0"/>
      <w:divBdr>
        <w:top w:val="none" w:sz="0" w:space="0" w:color="auto"/>
        <w:left w:val="none" w:sz="0" w:space="0" w:color="auto"/>
        <w:bottom w:val="none" w:sz="0" w:space="0" w:color="auto"/>
        <w:right w:val="none" w:sz="0" w:space="0" w:color="auto"/>
      </w:divBdr>
    </w:div>
    <w:div w:id="526138803">
      <w:bodyDiv w:val="1"/>
      <w:marLeft w:val="0"/>
      <w:marRight w:val="0"/>
      <w:marTop w:val="0"/>
      <w:marBottom w:val="0"/>
      <w:divBdr>
        <w:top w:val="none" w:sz="0" w:space="0" w:color="auto"/>
        <w:left w:val="none" w:sz="0" w:space="0" w:color="auto"/>
        <w:bottom w:val="none" w:sz="0" w:space="0" w:color="auto"/>
        <w:right w:val="none" w:sz="0" w:space="0" w:color="auto"/>
      </w:divBdr>
    </w:div>
    <w:div w:id="652369974">
      <w:bodyDiv w:val="1"/>
      <w:marLeft w:val="0"/>
      <w:marRight w:val="0"/>
      <w:marTop w:val="0"/>
      <w:marBottom w:val="0"/>
      <w:divBdr>
        <w:top w:val="none" w:sz="0" w:space="0" w:color="auto"/>
        <w:left w:val="none" w:sz="0" w:space="0" w:color="auto"/>
        <w:bottom w:val="none" w:sz="0" w:space="0" w:color="auto"/>
        <w:right w:val="none" w:sz="0" w:space="0" w:color="auto"/>
      </w:divBdr>
    </w:div>
    <w:div w:id="838082274">
      <w:bodyDiv w:val="1"/>
      <w:marLeft w:val="0"/>
      <w:marRight w:val="0"/>
      <w:marTop w:val="0"/>
      <w:marBottom w:val="0"/>
      <w:divBdr>
        <w:top w:val="none" w:sz="0" w:space="0" w:color="auto"/>
        <w:left w:val="none" w:sz="0" w:space="0" w:color="auto"/>
        <w:bottom w:val="none" w:sz="0" w:space="0" w:color="auto"/>
        <w:right w:val="none" w:sz="0" w:space="0" w:color="auto"/>
      </w:divBdr>
    </w:div>
    <w:div w:id="859242724">
      <w:bodyDiv w:val="1"/>
      <w:marLeft w:val="0"/>
      <w:marRight w:val="0"/>
      <w:marTop w:val="0"/>
      <w:marBottom w:val="0"/>
      <w:divBdr>
        <w:top w:val="none" w:sz="0" w:space="0" w:color="auto"/>
        <w:left w:val="none" w:sz="0" w:space="0" w:color="auto"/>
        <w:bottom w:val="none" w:sz="0" w:space="0" w:color="auto"/>
        <w:right w:val="none" w:sz="0" w:space="0" w:color="auto"/>
      </w:divBdr>
    </w:div>
    <w:div w:id="975183059">
      <w:bodyDiv w:val="1"/>
      <w:marLeft w:val="0"/>
      <w:marRight w:val="0"/>
      <w:marTop w:val="0"/>
      <w:marBottom w:val="0"/>
      <w:divBdr>
        <w:top w:val="none" w:sz="0" w:space="0" w:color="auto"/>
        <w:left w:val="none" w:sz="0" w:space="0" w:color="auto"/>
        <w:bottom w:val="none" w:sz="0" w:space="0" w:color="auto"/>
        <w:right w:val="none" w:sz="0" w:space="0" w:color="auto"/>
      </w:divBdr>
      <w:divsChild>
        <w:div w:id="1836527286">
          <w:marLeft w:val="0"/>
          <w:marRight w:val="0"/>
          <w:marTop w:val="0"/>
          <w:marBottom w:val="0"/>
          <w:divBdr>
            <w:top w:val="none" w:sz="0" w:space="0" w:color="auto"/>
            <w:left w:val="none" w:sz="0" w:space="0" w:color="auto"/>
            <w:bottom w:val="none" w:sz="0" w:space="0" w:color="auto"/>
            <w:right w:val="none" w:sz="0" w:space="0" w:color="auto"/>
          </w:divBdr>
        </w:div>
      </w:divsChild>
    </w:div>
    <w:div w:id="1011680281">
      <w:bodyDiv w:val="1"/>
      <w:marLeft w:val="0"/>
      <w:marRight w:val="0"/>
      <w:marTop w:val="0"/>
      <w:marBottom w:val="0"/>
      <w:divBdr>
        <w:top w:val="none" w:sz="0" w:space="0" w:color="auto"/>
        <w:left w:val="none" w:sz="0" w:space="0" w:color="auto"/>
        <w:bottom w:val="none" w:sz="0" w:space="0" w:color="auto"/>
        <w:right w:val="none" w:sz="0" w:space="0" w:color="auto"/>
      </w:divBdr>
      <w:divsChild>
        <w:div w:id="479545147">
          <w:marLeft w:val="0"/>
          <w:marRight w:val="0"/>
          <w:marTop w:val="0"/>
          <w:marBottom w:val="0"/>
          <w:divBdr>
            <w:top w:val="none" w:sz="0" w:space="0" w:color="auto"/>
            <w:left w:val="none" w:sz="0" w:space="0" w:color="auto"/>
            <w:bottom w:val="none" w:sz="0" w:space="0" w:color="auto"/>
            <w:right w:val="none" w:sz="0" w:space="0" w:color="auto"/>
          </w:divBdr>
        </w:div>
      </w:divsChild>
    </w:div>
    <w:div w:id="1148665178">
      <w:bodyDiv w:val="1"/>
      <w:marLeft w:val="0"/>
      <w:marRight w:val="0"/>
      <w:marTop w:val="0"/>
      <w:marBottom w:val="0"/>
      <w:divBdr>
        <w:top w:val="none" w:sz="0" w:space="0" w:color="auto"/>
        <w:left w:val="none" w:sz="0" w:space="0" w:color="auto"/>
        <w:bottom w:val="none" w:sz="0" w:space="0" w:color="auto"/>
        <w:right w:val="none" w:sz="0" w:space="0" w:color="auto"/>
      </w:divBdr>
    </w:div>
    <w:div w:id="1352414529">
      <w:bodyDiv w:val="1"/>
      <w:marLeft w:val="0"/>
      <w:marRight w:val="0"/>
      <w:marTop w:val="0"/>
      <w:marBottom w:val="0"/>
      <w:divBdr>
        <w:top w:val="none" w:sz="0" w:space="0" w:color="auto"/>
        <w:left w:val="none" w:sz="0" w:space="0" w:color="auto"/>
        <w:bottom w:val="none" w:sz="0" w:space="0" w:color="auto"/>
        <w:right w:val="none" w:sz="0" w:space="0" w:color="auto"/>
      </w:divBdr>
    </w:div>
    <w:div w:id="1530412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efwebdeveloper/BryceEndProje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ennisbattle2017.herokuapp.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ef\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5F2995063F45799DA0FF4E24C48AA5"/>
        <w:category>
          <w:name w:val="General"/>
          <w:gallery w:val="placeholder"/>
        </w:category>
        <w:types>
          <w:type w:val="bbPlcHdr"/>
        </w:types>
        <w:behaviors>
          <w:behavior w:val="content"/>
        </w:behaviors>
        <w:guid w:val="{BE139A20-7008-4EFD-A308-C84AF603E83E}"/>
      </w:docPartPr>
      <w:docPartBody>
        <w:p w:rsidR="00992346" w:rsidRDefault="00A3726B">
          <w:pPr>
            <w:pStyle w:val="E85F2995063F45799DA0FF4E24C48AA5"/>
          </w:pPr>
          <w:r w:rsidRPr="00CF1A49">
            <w:t>Address</w:t>
          </w:r>
        </w:p>
      </w:docPartBody>
    </w:docPart>
    <w:docPart>
      <w:docPartPr>
        <w:name w:val="74CF78E20F3642AD860695E9C1E2CAC5"/>
        <w:category>
          <w:name w:val="General"/>
          <w:gallery w:val="placeholder"/>
        </w:category>
        <w:types>
          <w:type w:val="bbPlcHdr"/>
        </w:types>
        <w:behaviors>
          <w:behavior w:val="content"/>
        </w:behaviors>
        <w:guid w:val="{B3AEA1AA-61DA-40F8-B2B9-41E840FA8729}"/>
      </w:docPartPr>
      <w:docPartBody>
        <w:p w:rsidR="00992346" w:rsidRDefault="00A3726B">
          <w:pPr>
            <w:pStyle w:val="74CF78E20F3642AD860695E9C1E2CAC5"/>
          </w:pPr>
          <w:r w:rsidRPr="00CF1A49">
            <w:t>·</w:t>
          </w:r>
        </w:p>
      </w:docPartBody>
    </w:docPart>
    <w:docPart>
      <w:docPartPr>
        <w:name w:val="6E5260A35D9B40BBA50DBB600B82DBFE"/>
        <w:category>
          <w:name w:val="General"/>
          <w:gallery w:val="placeholder"/>
        </w:category>
        <w:types>
          <w:type w:val="bbPlcHdr"/>
        </w:types>
        <w:behaviors>
          <w:behavior w:val="content"/>
        </w:behaviors>
        <w:guid w:val="{BC35B5F6-265B-4EAB-B59F-674B3670D6B8}"/>
      </w:docPartPr>
      <w:docPartBody>
        <w:p w:rsidR="00992346" w:rsidRDefault="00A3726B">
          <w:pPr>
            <w:pStyle w:val="6E5260A35D9B40BBA50DBB600B82DBFE"/>
          </w:pPr>
          <w:r w:rsidRPr="00CF1A49">
            <w:t>Phone</w:t>
          </w:r>
        </w:p>
      </w:docPartBody>
    </w:docPart>
    <w:docPart>
      <w:docPartPr>
        <w:name w:val="29F498ABFDCD4265835C92672E999DD7"/>
        <w:category>
          <w:name w:val="General"/>
          <w:gallery w:val="placeholder"/>
        </w:category>
        <w:types>
          <w:type w:val="bbPlcHdr"/>
        </w:types>
        <w:behaviors>
          <w:behavior w:val="content"/>
        </w:behaviors>
        <w:guid w:val="{092D69ED-736A-4313-908C-FEC32EF5A807}"/>
      </w:docPartPr>
      <w:docPartBody>
        <w:p w:rsidR="00992346" w:rsidRDefault="00A3726B">
          <w:pPr>
            <w:pStyle w:val="29F498ABFDCD4265835C92672E999DD7"/>
          </w:pPr>
          <w:r w:rsidRPr="00CF1A49">
            <w:t>Email</w:t>
          </w:r>
        </w:p>
      </w:docPartBody>
    </w:docPart>
    <w:docPart>
      <w:docPartPr>
        <w:name w:val="D03B551FDDA2475E9BE0C9A8024AD2D9"/>
        <w:category>
          <w:name w:val="General"/>
          <w:gallery w:val="placeholder"/>
        </w:category>
        <w:types>
          <w:type w:val="bbPlcHdr"/>
        </w:types>
        <w:behaviors>
          <w:behavior w:val="content"/>
        </w:behaviors>
        <w:guid w:val="{78EB8364-CF24-43C8-B7FF-F8438E2FC56D}"/>
      </w:docPartPr>
      <w:docPartBody>
        <w:p w:rsidR="00992346" w:rsidRDefault="00A3726B">
          <w:pPr>
            <w:pStyle w:val="D03B551FDDA2475E9BE0C9A8024AD2D9"/>
          </w:pPr>
          <w:r w:rsidRPr="00CF1A49">
            <w:t>·</w:t>
          </w:r>
        </w:p>
      </w:docPartBody>
    </w:docPart>
    <w:docPart>
      <w:docPartPr>
        <w:name w:val="264801B032E143D2A17E1BF872651F4C"/>
        <w:category>
          <w:name w:val="General"/>
          <w:gallery w:val="placeholder"/>
        </w:category>
        <w:types>
          <w:type w:val="bbPlcHdr"/>
        </w:types>
        <w:behaviors>
          <w:behavior w:val="content"/>
        </w:behaviors>
        <w:guid w:val="{A49BD293-7FAD-4B30-93F9-C96E322C0F81}"/>
      </w:docPartPr>
      <w:docPartBody>
        <w:p w:rsidR="00992346" w:rsidRDefault="00A3726B">
          <w:pPr>
            <w:pStyle w:val="264801B032E143D2A17E1BF872651F4C"/>
          </w:pPr>
          <w:r w:rsidRPr="00CF1A49">
            <w:t>LinkedIn Profile</w:t>
          </w:r>
        </w:p>
      </w:docPartBody>
    </w:docPart>
    <w:docPart>
      <w:docPartPr>
        <w:name w:val="D65C60F9659E4970BF63E19569B43A24"/>
        <w:category>
          <w:name w:val="General"/>
          <w:gallery w:val="placeholder"/>
        </w:category>
        <w:types>
          <w:type w:val="bbPlcHdr"/>
        </w:types>
        <w:behaviors>
          <w:behavior w:val="content"/>
        </w:behaviors>
        <w:guid w:val="{1B52166B-6F46-4BDE-8F15-A7E97F691908}"/>
      </w:docPartPr>
      <w:docPartBody>
        <w:p w:rsidR="00992346" w:rsidRDefault="00A3726B">
          <w:pPr>
            <w:pStyle w:val="D65C60F9659E4970BF63E19569B43A24"/>
          </w:pPr>
          <w:r w:rsidRPr="00CF1A49">
            <w:t>·</w:t>
          </w:r>
        </w:p>
      </w:docPartBody>
    </w:docPart>
    <w:docPart>
      <w:docPartPr>
        <w:name w:val="C77905F7DF034198945A6DB2AE47A9C9"/>
        <w:category>
          <w:name w:val="General"/>
          <w:gallery w:val="placeholder"/>
        </w:category>
        <w:types>
          <w:type w:val="bbPlcHdr"/>
        </w:types>
        <w:behaviors>
          <w:behavior w:val="content"/>
        </w:behaviors>
        <w:guid w:val="{1909ADE6-8A3E-46BB-9235-5DDE2494A188}"/>
      </w:docPartPr>
      <w:docPartBody>
        <w:p w:rsidR="00992346" w:rsidRDefault="00A3726B">
          <w:pPr>
            <w:pStyle w:val="C77905F7DF034198945A6DB2AE47A9C9"/>
          </w:pPr>
          <w:r w:rsidRPr="00CF1A49">
            <w:t>Twitter/Blog/Portfolio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Segoe UI">
    <w:altName w:val="Arial"/>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6B"/>
    <w:rsid w:val="003B285F"/>
    <w:rsid w:val="00992346"/>
    <w:rsid w:val="00A31C44"/>
    <w:rsid w:val="00A3726B"/>
    <w:rsid w:val="00AA013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0AD911AB74444E901D99E3F5A13072">
    <w:name w:val="C90AD911AB74444E901D99E3F5A13072"/>
  </w:style>
  <w:style w:type="character" w:styleId="IntenseEmphasis">
    <w:name w:val="Intense Emphasis"/>
    <w:basedOn w:val="DefaultParagraphFont"/>
    <w:uiPriority w:val="2"/>
    <w:rPr>
      <w:b/>
      <w:iCs/>
      <w:color w:val="262626" w:themeColor="text1" w:themeTint="D9"/>
    </w:rPr>
  </w:style>
  <w:style w:type="paragraph" w:customStyle="1" w:styleId="B9F434647E58469F803605BCD231586A">
    <w:name w:val="B9F434647E58469F803605BCD231586A"/>
  </w:style>
  <w:style w:type="paragraph" w:customStyle="1" w:styleId="E85F2995063F45799DA0FF4E24C48AA5">
    <w:name w:val="E85F2995063F45799DA0FF4E24C48AA5"/>
  </w:style>
  <w:style w:type="paragraph" w:customStyle="1" w:styleId="74CF78E20F3642AD860695E9C1E2CAC5">
    <w:name w:val="74CF78E20F3642AD860695E9C1E2CAC5"/>
  </w:style>
  <w:style w:type="paragraph" w:customStyle="1" w:styleId="6E5260A35D9B40BBA50DBB600B82DBFE">
    <w:name w:val="6E5260A35D9B40BBA50DBB600B82DBFE"/>
  </w:style>
  <w:style w:type="paragraph" w:customStyle="1" w:styleId="29F498ABFDCD4265835C92672E999DD7">
    <w:name w:val="29F498ABFDCD4265835C92672E999DD7"/>
  </w:style>
  <w:style w:type="paragraph" w:customStyle="1" w:styleId="D03B551FDDA2475E9BE0C9A8024AD2D9">
    <w:name w:val="D03B551FDDA2475E9BE0C9A8024AD2D9"/>
  </w:style>
  <w:style w:type="paragraph" w:customStyle="1" w:styleId="264801B032E143D2A17E1BF872651F4C">
    <w:name w:val="264801B032E143D2A17E1BF872651F4C"/>
  </w:style>
  <w:style w:type="paragraph" w:customStyle="1" w:styleId="D65C60F9659E4970BF63E19569B43A24">
    <w:name w:val="D65C60F9659E4970BF63E19569B43A24"/>
  </w:style>
  <w:style w:type="paragraph" w:customStyle="1" w:styleId="C77905F7DF034198945A6DB2AE47A9C9">
    <w:name w:val="C77905F7DF034198945A6DB2AE47A9C9"/>
  </w:style>
  <w:style w:type="paragraph" w:customStyle="1" w:styleId="DCB2C475F28849669495E2BDE9789A22">
    <w:name w:val="DCB2C475F28849669495E2BDE9789A22"/>
  </w:style>
  <w:style w:type="paragraph" w:customStyle="1" w:styleId="71B1B70CB0954DEDB672417F87058CF0">
    <w:name w:val="71B1B70CB0954DEDB672417F87058CF0"/>
  </w:style>
  <w:style w:type="paragraph" w:customStyle="1" w:styleId="74DD4DA20C1F4327AE75BF0366B8D8C3">
    <w:name w:val="74DD4DA20C1F4327AE75BF0366B8D8C3"/>
  </w:style>
  <w:style w:type="paragraph" w:customStyle="1" w:styleId="4AED18F8CCA747929D1338F4CE2243D3">
    <w:name w:val="4AED18F8CCA747929D1338F4CE2243D3"/>
  </w:style>
  <w:style w:type="paragraph" w:customStyle="1" w:styleId="0B6AE3F5BA4B490EB17925ABF2EC4B8B">
    <w:name w:val="0B6AE3F5BA4B490EB17925ABF2EC4B8B"/>
  </w:style>
  <w:style w:type="character" w:styleId="SubtleReference">
    <w:name w:val="Subtle Reference"/>
    <w:basedOn w:val="DefaultParagraphFont"/>
    <w:uiPriority w:val="10"/>
    <w:qFormat/>
    <w:rPr>
      <w:b/>
      <w:caps w:val="0"/>
      <w:smallCaps/>
      <w:color w:val="595959" w:themeColor="text1" w:themeTint="A6"/>
    </w:rPr>
  </w:style>
  <w:style w:type="paragraph" w:customStyle="1" w:styleId="90B7DCB0A8494E8194805DB7964CBBC3">
    <w:name w:val="90B7DCB0A8494E8194805DB7964CBBC3"/>
  </w:style>
  <w:style w:type="paragraph" w:customStyle="1" w:styleId="7E2954D5C5444AC3B585E20F7742F5BC">
    <w:name w:val="7E2954D5C5444AC3B585E20F7742F5BC"/>
  </w:style>
  <w:style w:type="paragraph" w:customStyle="1" w:styleId="C3319E3A07B64A168B939FD30E8E294F">
    <w:name w:val="C3319E3A07B64A168B939FD30E8E294F"/>
  </w:style>
  <w:style w:type="paragraph" w:customStyle="1" w:styleId="51416B07AA1A4EF0ABC6F203CBAF17DB">
    <w:name w:val="51416B07AA1A4EF0ABC6F203CBAF17DB"/>
  </w:style>
  <w:style w:type="paragraph" w:customStyle="1" w:styleId="94F4761E30F346049CE45AA0D0755AC7">
    <w:name w:val="94F4761E30F346049CE45AA0D0755AC7"/>
  </w:style>
  <w:style w:type="paragraph" w:customStyle="1" w:styleId="14A822CF474E4EFAB67CF0964CFED815">
    <w:name w:val="14A822CF474E4EFAB67CF0964CFED815"/>
  </w:style>
  <w:style w:type="paragraph" w:customStyle="1" w:styleId="A0DFC78ADFA6423BBA603EC248D0C9B8">
    <w:name w:val="A0DFC78ADFA6423BBA603EC248D0C9B8"/>
  </w:style>
  <w:style w:type="paragraph" w:customStyle="1" w:styleId="0CAEC67B495A49E3AF6DE5D4476E7BD1">
    <w:name w:val="0CAEC67B495A49E3AF6DE5D4476E7BD1"/>
  </w:style>
  <w:style w:type="paragraph" w:customStyle="1" w:styleId="801986C3AA09403994D74ECEEE498003">
    <w:name w:val="801986C3AA09403994D74ECEEE498003"/>
  </w:style>
  <w:style w:type="paragraph" w:customStyle="1" w:styleId="6A43C2B61B074FC0BC3EC83302513B05">
    <w:name w:val="6A43C2B61B074FC0BC3EC83302513B05"/>
  </w:style>
  <w:style w:type="paragraph" w:customStyle="1" w:styleId="9BEAB8893B0E4EA08E66668FDBBF50F9">
    <w:name w:val="9BEAB8893B0E4EA08E66668FDBBF50F9"/>
  </w:style>
  <w:style w:type="paragraph" w:customStyle="1" w:styleId="50ACC845548847D8AEB69E7A1EEDEEAF">
    <w:name w:val="50ACC845548847D8AEB69E7A1EEDEEAF"/>
  </w:style>
  <w:style w:type="paragraph" w:customStyle="1" w:styleId="D159840D4D9B4F82B911BCF514CBAFE9">
    <w:name w:val="D159840D4D9B4F82B911BCF514CBAFE9"/>
  </w:style>
  <w:style w:type="paragraph" w:customStyle="1" w:styleId="B7D117EA3E3B456E88161A622E90BB0B">
    <w:name w:val="B7D117EA3E3B456E88161A622E90BB0B"/>
  </w:style>
  <w:style w:type="paragraph" w:customStyle="1" w:styleId="EC8515E096C6401DB74298B1E9812250">
    <w:name w:val="EC8515E096C6401DB74298B1E9812250"/>
  </w:style>
  <w:style w:type="paragraph" w:customStyle="1" w:styleId="D7496AD232AB44D0A2C331B7A4C3E204">
    <w:name w:val="D7496AD232AB44D0A2C331B7A4C3E204"/>
  </w:style>
  <w:style w:type="paragraph" w:customStyle="1" w:styleId="59DB7BAE39E84D2099817B2E5BA440F2">
    <w:name w:val="59DB7BAE39E84D2099817B2E5BA440F2"/>
  </w:style>
  <w:style w:type="paragraph" w:customStyle="1" w:styleId="1116FB40F9DD4446B76BB5AA8ED661E1">
    <w:name w:val="1116FB40F9DD4446B76BB5AA8ED661E1"/>
  </w:style>
  <w:style w:type="paragraph" w:customStyle="1" w:styleId="EA8E7C835D5E4E42902E751FD242564D">
    <w:name w:val="EA8E7C835D5E4E42902E751FD242564D"/>
  </w:style>
  <w:style w:type="paragraph" w:customStyle="1" w:styleId="9B3BE14740554F34B59D9B7C8B23240A">
    <w:name w:val="9B3BE14740554F34B59D9B7C8B23240A"/>
  </w:style>
  <w:style w:type="paragraph" w:customStyle="1" w:styleId="B81CC33FEEFC4720ACE63F14CB024660">
    <w:name w:val="B81CC33FEEFC4720ACE63F14CB024660"/>
  </w:style>
  <w:style w:type="paragraph" w:customStyle="1" w:styleId="1592593E06F440539939E5FDF1BD50A4">
    <w:name w:val="1592593E06F440539939E5FDF1BD50A4"/>
  </w:style>
  <w:style w:type="paragraph" w:customStyle="1" w:styleId="0B02398494F74E03A6332D39C604BF93">
    <w:name w:val="0B02398494F74E03A6332D39C604BF93"/>
  </w:style>
  <w:style w:type="paragraph" w:customStyle="1" w:styleId="A4A475780602430BBD1D4F0D6A2389B2">
    <w:name w:val="A4A475780602430BBD1D4F0D6A2389B2"/>
  </w:style>
  <w:style w:type="paragraph" w:customStyle="1" w:styleId="CD12F2E1E18442B29E39E2C9456C2667">
    <w:name w:val="CD12F2E1E18442B29E39E2C9456C2667"/>
  </w:style>
  <w:style w:type="paragraph" w:customStyle="1" w:styleId="1A0B0B5ACE264F0F8340A41EB4DE2034">
    <w:name w:val="1A0B0B5ACE264F0F8340A41EB4DE2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316</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Joseph</dc:creator>
  <cp:keywords/>
  <dc:description/>
  <cp:lastModifiedBy>Joseph Joseph</cp:lastModifiedBy>
  <cp:revision>9</cp:revision>
  <dcterms:created xsi:type="dcterms:W3CDTF">2017-11-15T11:28:00Z</dcterms:created>
  <dcterms:modified xsi:type="dcterms:W3CDTF">2017-11-16T13:54:00Z</dcterms:modified>
  <cp:category/>
</cp:coreProperties>
</file>